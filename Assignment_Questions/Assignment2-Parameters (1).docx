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4B293" w14:textId="3336B228" w:rsidR="00CB2087" w:rsidRDefault="00F20790">
      <w:pPr>
        <w:pStyle w:val="BlockText"/>
      </w:pPr>
      <w:r>
        <w:rPr>
          <w:noProof/>
          <w:lang w:eastAsia="en-US"/>
        </w:rPr>
        <mc:AlternateContent>
          <mc:Choice Requires="wps">
            <w:drawing>
              <wp:anchor distT="0" distB="457200" distL="114300" distR="114300" simplePos="0" relativeHeight="251659264" behindDoc="0" locked="0" layoutInCell="1" allowOverlap="1" wp14:anchorId="08985863" wp14:editId="2B24ED5F">
                <wp:simplePos x="0" y="0"/>
                <wp:positionH relativeFrom="margin">
                  <wp:posOffset>51435</wp:posOffset>
                </wp:positionH>
                <wp:positionV relativeFrom="page">
                  <wp:posOffset>2540</wp:posOffset>
                </wp:positionV>
                <wp:extent cx="5029200" cy="2286000"/>
                <wp:effectExtent l="0" t="0" r="0" b="0"/>
                <wp:wrapTopAndBottom/>
                <wp:docPr id="1" name="Rectangle 1" title="Masthe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F57DD" w14:textId="696C5D91" w:rsidR="001A4979" w:rsidRDefault="00F20790">
                            <w:pPr>
                              <w:pStyle w:val="Title"/>
                            </w:pPr>
                            <w:r>
                              <w:t xml:space="preserve">INPUT </w:t>
                            </w:r>
                            <w:r w:rsidR="00CF468A">
                              <w:t>/</w:t>
                            </w:r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6304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5863" id="Rectangle 1" o:spid="_x0000_s1026" alt="Title: Masthead" style="position:absolute;margin-left:4.05pt;margin-top:.2pt;width:396pt;height:180pt;z-index:251659264;visibility:visible;mso-wrap-style:square;mso-width-percent:1000;mso-height-percent:0;mso-wrap-distance-left:9pt;mso-wrap-distance-top:0;mso-wrap-distance-right:9pt;mso-wrap-distance-bottom:36pt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" fillcolor="#6ca800 [3204]" stroked="f" strokeweight="1pt">
                <v:textbox inset="11.52pt,18pt,11.52pt,7.2pt">
                  <w:txbxContent>
                    <w:p w14:paraId="4D6F57DD" w14:textId="696C5D91" w:rsidR="001A4979" w:rsidRDefault="00F20790">
                      <w:pPr>
                        <w:pStyle w:val="Title"/>
                      </w:pPr>
                      <w:r>
                        <w:t xml:space="preserve">INPUT </w:t>
                      </w:r>
                      <w:r w:rsidR="00CF468A">
                        <w:t>/</w:t>
                      </w:r>
                      <w:r>
                        <w:t xml:space="preserve"> OUTPUT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2B6B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BDC3E" wp14:editId="03CDA704">
                <wp:simplePos x="0" y="0"/>
                <wp:positionH relativeFrom="page">
                  <wp:posOffset>-63501</wp:posOffset>
                </wp:positionH>
                <wp:positionV relativeFrom="page">
                  <wp:posOffset>0</wp:posOffset>
                </wp:positionV>
                <wp:extent cx="2400935" cy="2286000"/>
                <wp:effectExtent l="0" t="0" r="12065" b="0"/>
                <wp:wrapSquare wrapText="bothSides"/>
                <wp:docPr id="2" name="Text Box 2" title="Volume and 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25D8" w14:textId="24844DA2" w:rsidR="001A4979" w:rsidRDefault="00104699">
                            <w:pPr>
                              <w:pStyle w:val="Subtitle"/>
                            </w:pPr>
                            <w:r>
                              <w:t xml:space="preserve">Assignment </w:t>
                            </w:r>
                            <w:r w:rsidR="00F20790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BDC3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alt="Title: Volume and date" style="position:absolute;margin-left:-5pt;margin-top:0;width:189.0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outer-margin-area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" fillcolor="white [3201]" stroked="f" strokeweight=".5pt">
                <v:textbox inset="36pt,18pt,11.52pt,7.2pt">
                  <w:txbxContent>
                    <w:p w14:paraId="1D0B25D8" w14:textId="24844DA2" w:rsidR="001A4979" w:rsidRDefault="00104699">
                      <w:pPr>
                        <w:pStyle w:val="Subtitle"/>
                      </w:pPr>
                      <w:r>
                        <w:t xml:space="preserve">Assignment </w:t>
                      </w:r>
                      <w:r w:rsidR="00F20790">
                        <w:t>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B6B8B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0" wp14:anchorId="6CE3E862" wp14:editId="7E56DB8D">
                <wp:simplePos x="142875" y="2628900"/>
                <wp:positionH relativeFrom="page">
                  <wp:align>left</wp:align>
                </wp:positionH>
                <wp:positionV relativeFrom="page">
                  <wp:posOffset>2743200</wp:posOffset>
                </wp:positionV>
                <wp:extent cx="457200" cy="3324860"/>
                <wp:effectExtent l="0" t="0" r="0" b="0"/>
                <wp:wrapSquare wrapText="bothSides"/>
                <wp:docPr id="3" name="Text Box 3" title="Side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2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1CD5A" w14:textId="6B1EB00D" w:rsidR="001A4979" w:rsidRDefault="00104699" w:rsidP="00104699">
                            <w:pPr>
                              <w:pStyle w:val="Quote"/>
                              <w:ind w:left="-360"/>
                              <w:jc w:val="left"/>
                            </w:pPr>
                            <w:r>
                              <w:t>D</w:t>
                            </w:r>
                            <w:r w:rsidR="00F20790">
                              <w:t>ue Date: Sep 29</w:t>
                            </w:r>
                            <w:r>
                              <w:t>, 4:00pm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0" rIns="146304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E862" id="Text Box 3" o:spid="_x0000_s1028" type="#_x0000_t202" alt="Title: Side bar" style="position:absolute;margin-left:0;margin-top:3in;width:36pt;height:261.8pt;z-index:251661312;visibility:visible;mso-wrap-style:square;mso-width-percent:1000;mso-height-percent:0;mso-wrap-distance-left:0;mso-wrap-distance-top:0;mso-wrap-distance-right:0;mso-wrap-distance-bottom:0;mso-position-horizontal:left;mso-position-horizontal-relative:page;mso-position-vertical:absolute;mso-position-vertical-relative:page;mso-width-percent:1000;mso-height-percent:0;mso-width-relative:outer-margin-area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" o:allowoverlap="f" fillcolor="white [3201]" stroked="f" strokeweight=".5pt">
                <v:textbox style="mso-fit-shape-to-text:t" inset="36pt,0,11.52pt,18pt">
                  <w:txbxContent>
                    <w:p w14:paraId="3571CD5A" w14:textId="6B1EB00D" w:rsidR="001A4979" w:rsidRDefault="00104699" w:rsidP="00104699">
                      <w:pPr>
                        <w:pStyle w:val="Quote"/>
                        <w:ind w:left="-360"/>
                        <w:jc w:val="left"/>
                      </w:pPr>
                      <w:r>
                        <w:t>D</w:t>
                      </w:r>
                      <w:r w:rsidR="00F20790">
                        <w:t>ue Date: Sep 29</w:t>
                      </w:r>
                      <w:r>
                        <w:t>, 4:00pm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t xml:space="preserve">Explore how to </w:t>
      </w:r>
      <w:r w:rsidR="00E95DF3">
        <w:t>capture input data and submit the information to</w:t>
      </w:r>
      <w:r>
        <w:t xml:space="preserve"> the server and display information using servlets</w:t>
      </w:r>
      <w:r w:rsidR="00F91517">
        <w:t xml:space="preserve"> along with validation</w:t>
      </w:r>
      <w:r w:rsidR="00CB2087">
        <w:t xml:space="preserve">. </w:t>
      </w:r>
    </w:p>
    <w:p w14:paraId="76565E8E" w14:textId="301389E5" w:rsidR="001A4979" w:rsidRDefault="00CB2087">
      <w:pPr>
        <w:pStyle w:val="BlockText"/>
      </w:pPr>
      <w:r w:rsidRPr="00CB2087">
        <w:rPr>
          <w:b/>
        </w:rPr>
        <w:t>Assignment has 2 parts</w:t>
      </w:r>
    </w:p>
    <w:p w14:paraId="5EAFF434" w14:textId="2C5D8DBE" w:rsidR="009B312C" w:rsidRDefault="009303C7" w:rsidP="009B312C">
      <w:pPr>
        <w:pStyle w:val="Heading1"/>
        <w:numPr>
          <w:ilvl w:val="0"/>
          <w:numId w:val="13"/>
        </w:numPr>
        <w:ind w:left="0" w:firstLine="0"/>
      </w:pPr>
      <w:r>
        <w:t>Capturing and validation (Client &amp; Server) of form data.</w:t>
      </w:r>
    </w:p>
    <w:p w14:paraId="6A766E9C" w14:textId="73F5D769" w:rsidR="001A4979" w:rsidRDefault="009303C7" w:rsidP="009B312C">
      <w:pPr>
        <w:pStyle w:val="Heading1"/>
      </w:pPr>
      <w:r>
        <w:t xml:space="preserve">Create a simple Person form, validate input at client </w:t>
      </w:r>
      <w:r w:rsidR="00CD78B4">
        <w:t>and server</w:t>
      </w:r>
      <w:r>
        <w:t xml:space="preserve"> level and display output. </w:t>
      </w:r>
    </w:p>
    <w:p w14:paraId="38471A73" w14:textId="075CE820" w:rsidR="00DA5E02" w:rsidRPr="005A66AE" w:rsidRDefault="00DA5E02" w:rsidP="005A66AE">
      <w:pPr>
        <w:spacing w:line="240" w:lineRule="auto"/>
        <w:rPr>
          <w:b/>
        </w:rPr>
      </w:pPr>
      <w:r w:rsidRPr="005A66AE">
        <w:rPr>
          <w:b/>
        </w:rPr>
        <w:t xml:space="preserve">Person Form </w:t>
      </w:r>
    </w:p>
    <w:p w14:paraId="1ACE8991" w14:textId="7CCF977D" w:rsidR="00DA5E02" w:rsidRPr="00DA5E02" w:rsidRDefault="00DA5E02" w:rsidP="00DA5E02">
      <w:pPr>
        <w:numPr>
          <w:ilvl w:val="1"/>
          <w:numId w:val="7"/>
        </w:numPr>
        <w:spacing w:after="0" w:line="240" w:lineRule="auto"/>
        <w:ind w:left="990" w:hanging="270"/>
      </w:pPr>
      <w:r>
        <w:t>Title (</w:t>
      </w:r>
      <w:proofErr w:type="spellStart"/>
      <w:r>
        <w:t>Mr</w:t>
      </w:r>
      <w:proofErr w:type="spellEnd"/>
      <w:r>
        <w:t>/</w:t>
      </w:r>
      <w:proofErr w:type="spellStart"/>
      <w:r>
        <w:t>Ms</w:t>
      </w:r>
      <w:proofErr w:type="spellEnd"/>
      <w:r>
        <w:t>/</w:t>
      </w:r>
      <w:proofErr w:type="spellStart"/>
      <w:r>
        <w:t>Mrs</w:t>
      </w:r>
      <w:proofErr w:type="spellEnd"/>
      <w:r>
        <w:t>) [type=radio]</w:t>
      </w:r>
    </w:p>
    <w:p w14:paraId="008046B6" w14:textId="0282D068" w:rsidR="00DA5E02" w:rsidRPr="00DA5E02" w:rsidRDefault="00DA5E02" w:rsidP="00DA5E02">
      <w:pPr>
        <w:numPr>
          <w:ilvl w:val="1"/>
          <w:numId w:val="7"/>
        </w:numPr>
        <w:spacing w:after="0" w:line="240" w:lineRule="auto"/>
        <w:ind w:left="990" w:hanging="270"/>
      </w:pPr>
      <w:r>
        <w:t>Full Name [type=text]</w:t>
      </w:r>
    </w:p>
    <w:p w14:paraId="54256F16" w14:textId="42D0A4F8" w:rsidR="00DA5E02" w:rsidRPr="00DA5E02" w:rsidRDefault="00DA5E02" w:rsidP="00DA5E02">
      <w:pPr>
        <w:numPr>
          <w:ilvl w:val="1"/>
          <w:numId w:val="7"/>
        </w:numPr>
        <w:spacing w:after="0" w:line="240" w:lineRule="auto"/>
        <w:ind w:left="990" w:hanging="270"/>
      </w:pPr>
      <w:r>
        <w:t>DOB [type=date]</w:t>
      </w:r>
    </w:p>
    <w:p w14:paraId="3B2376F6" w14:textId="349CF83F" w:rsidR="00DA5E02" w:rsidRPr="00DA5E02" w:rsidRDefault="00DA5E02" w:rsidP="00DA5E02">
      <w:pPr>
        <w:numPr>
          <w:ilvl w:val="1"/>
          <w:numId w:val="7"/>
        </w:numPr>
        <w:spacing w:after="0" w:line="240" w:lineRule="auto"/>
        <w:ind w:left="990" w:hanging="270"/>
      </w:pPr>
      <w:r>
        <w:t>Address [&lt;</w:t>
      </w:r>
      <w:proofErr w:type="spellStart"/>
      <w:proofErr w:type="gramStart"/>
      <w:r>
        <w:t>textarea</w:t>
      </w:r>
      <w:proofErr w:type="spellEnd"/>
      <w:r>
        <w:t>..</w:t>
      </w:r>
      <w:proofErr w:type="gramEnd"/>
      <w:r>
        <w:t>]</w:t>
      </w:r>
    </w:p>
    <w:p w14:paraId="5A9783BF" w14:textId="18FC1879" w:rsidR="00DA5E02" w:rsidRPr="00DA5E02" w:rsidRDefault="00DA5E02" w:rsidP="00DA5E02">
      <w:pPr>
        <w:numPr>
          <w:ilvl w:val="1"/>
          <w:numId w:val="7"/>
        </w:numPr>
        <w:spacing w:after="0" w:line="240" w:lineRule="auto"/>
        <w:ind w:left="990" w:hanging="270"/>
      </w:pPr>
      <w:r>
        <w:t>Address Type (</w:t>
      </w:r>
      <w:proofErr w:type="spellStart"/>
      <w:r>
        <w:t>Home|Office</w:t>
      </w:r>
      <w:proofErr w:type="spellEnd"/>
      <w:r>
        <w:t>) [</w:t>
      </w:r>
      <w:r w:rsidRPr="00DA5E02">
        <w:t>&lt;</w:t>
      </w:r>
      <w:proofErr w:type="gramStart"/>
      <w:r w:rsidRPr="00DA5E02">
        <w:t>select</w:t>
      </w:r>
      <w:r>
        <w:t>..</w:t>
      </w:r>
      <w:proofErr w:type="gramEnd"/>
      <w:r>
        <w:t>]</w:t>
      </w:r>
    </w:p>
    <w:p w14:paraId="6A8F4E1A" w14:textId="77777777" w:rsidR="00DA5E02" w:rsidRDefault="00DA5E02" w:rsidP="00DA5E02">
      <w:pPr>
        <w:numPr>
          <w:ilvl w:val="1"/>
          <w:numId w:val="7"/>
        </w:numPr>
        <w:spacing w:after="0" w:line="240" w:lineRule="auto"/>
        <w:ind w:left="990" w:hanging="270"/>
      </w:pPr>
      <w:r w:rsidRPr="00DA5E02">
        <w:t>LAST 4 of</w:t>
      </w:r>
      <w:r>
        <w:t xml:space="preserve"> SSN [type=??]</w:t>
      </w:r>
    </w:p>
    <w:p w14:paraId="115A1FD9" w14:textId="16B43548" w:rsidR="005C0764" w:rsidRDefault="00DA5E02" w:rsidP="00DA5E02">
      <w:pPr>
        <w:numPr>
          <w:ilvl w:val="1"/>
          <w:numId w:val="7"/>
        </w:numPr>
        <w:spacing w:after="0" w:line="240" w:lineRule="auto"/>
        <w:ind w:left="990" w:hanging="270"/>
      </w:pPr>
      <w:r>
        <w:t>Phone Number [</w:t>
      </w:r>
      <w:r w:rsidRPr="00DA5E02">
        <w:t>input=??)</w:t>
      </w:r>
      <w:r>
        <w:t>]</w:t>
      </w:r>
    </w:p>
    <w:p w14:paraId="01BA455A" w14:textId="77777777" w:rsidR="00B624B0" w:rsidRDefault="00B624B0" w:rsidP="00B624B0">
      <w:pPr>
        <w:spacing w:after="0" w:line="240" w:lineRule="auto"/>
        <w:ind w:left="990"/>
      </w:pPr>
    </w:p>
    <w:p w14:paraId="4924EB76" w14:textId="25498A85" w:rsidR="00B624B0" w:rsidRDefault="009303C7" w:rsidP="00B624B0">
      <w:pPr>
        <w:spacing w:after="0" w:line="240" w:lineRule="auto"/>
      </w:pPr>
      <w:r>
        <w:t xml:space="preserve">Follow the </w:t>
      </w:r>
      <w:r w:rsidR="00B624B0">
        <w:t xml:space="preserve">Steps: </w:t>
      </w:r>
    </w:p>
    <w:p w14:paraId="4A9120E0" w14:textId="11684E0F" w:rsidR="00B624B0" w:rsidRDefault="00DD5249" w:rsidP="00B624B0">
      <w:pPr>
        <w:pStyle w:val="ListParagraph"/>
        <w:numPr>
          <w:ilvl w:val="0"/>
          <w:numId w:val="8"/>
        </w:numPr>
        <w:spacing w:after="0"/>
        <w:ind w:left="630" w:hanging="270"/>
      </w:pPr>
      <w:r>
        <w:t xml:space="preserve">Using </w:t>
      </w:r>
      <w:r w:rsidR="009303C7">
        <w:t>a JSP create a form using the fields listed above.</w:t>
      </w:r>
    </w:p>
    <w:p w14:paraId="063F2472" w14:textId="540DEB05" w:rsidR="00F91517" w:rsidRDefault="009303C7" w:rsidP="00F91517">
      <w:pPr>
        <w:pStyle w:val="ListParagraph"/>
        <w:numPr>
          <w:ilvl w:val="1"/>
          <w:numId w:val="8"/>
        </w:numPr>
        <w:spacing w:after="0"/>
        <w:ind w:left="990"/>
      </w:pPr>
      <w:r>
        <w:t xml:space="preserve">Perform Client Side Validation based on the conditions below. </w:t>
      </w:r>
    </w:p>
    <w:p w14:paraId="40FEBE98" w14:textId="47F1A96D" w:rsidR="00F91517" w:rsidRDefault="006C12E4" w:rsidP="00F91517">
      <w:pPr>
        <w:pStyle w:val="ListParagraph"/>
        <w:numPr>
          <w:ilvl w:val="2"/>
          <w:numId w:val="8"/>
        </w:numPr>
        <w:spacing w:after="0"/>
        <w:ind w:left="1440" w:hanging="270"/>
      </w:pPr>
      <w:r>
        <w:t xml:space="preserve">Full Name </w:t>
      </w:r>
      <w:r w:rsidR="00D069C8">
        <w:t>–</w:t>
      </w:r>
      <w:r w:rsidR="005A66AE">
        <w:t xml:space="preserve"> </w:t>
      </w:r>
      <w:r w:rsidR="00D069C8">
        <w:t xml:space="preserve">Length </w:t>
      </w:r>
      <w:r w:rsidR="00F91517">
        <w:t xml:space="preserve">Min: </w:t>
      </w:r>
      <w:r w:rsidR="00D93438">
        <w:t>3,</w:t>
      </w:r>
      <w:r w:rsidR="005A66AE">
        <w:t xml:space="preserve"> Max :100</w:t>
      </w:r>
    </w:p>
    <w:p w14:paraId="61ECFB8C" w14:textId="7258F17C" w:rsidR="006C12E4" w:rsidRDefault="00D069C8" w:rsidP="00F91517">
      <w:pPr>
        <w:pStyle w:val="ListParagraph"/>
        <w:numPr>
          <w:ilvl w:val="2"/>
          <w:numId w:val="8"/>
        </w:numPr>
        <w:spacing w:after="0"/>
        <w:ind w:left="1440" w:hanging="270"/>
      </w:pPr>
      <w:r>
        <w:t>DOB</w:t>
      </w:r>
      <w:r>
        <w:t xml:space="preserve"> – </w:t>
      </w:r>
      <w:r>
        <w:t>Required field</w:t>
      </w:r>
    </w:p>
    <w:p w14:paraId="31E5F6C8" w14:textId="65F148AF" w:rsidR="00F91517" w:rsidRDefault="006C12E4" w:rsidP="00F91517">
      <w:pPr>
        <w:pStyle w:val="ListParagraph"/>
        <w:numPr>
          <w:ilvl w:val="2"/>
          <w:numId w:val="8"/>
        </w:numPr>
        <w:spacing w:after="0"/>
        <w:ind w:left="1440" w:hanging="270"/>
      </w:pPr>
      <w:r>
        <w:t>Phone Number</w:t>
      </w:r>
      <w:r w:rsidR="00D069C8">
        <w:t xml:space="preserve"> – </w:t>
      </w:r>
      <w:r w:rsidR="00D93438">
        <w:t>Required</w:t>
      </w:r>
      <w:r w:rsidR="00D069C8">
        <w:t xml:space="preserve"> field</w:t>
      </w:r>
    </w:p>
    <w:p w14:paraId="19103E4A" w14:textId="1D2450FE" w:rsidR="006C12E4" w:rsidRDefault="009303C7" w:rsidP="00F91517">
      <w:pPr>
        <w:pStyle w:val="ListParagraph"/>
        <w:numPr>
          <w:ilvl w:val="2"/>
          <w:numId w:val="8"/>
        </w:numPr>
        <w:spacing w:after="0"/>
        <w:ind w:left="1440" w:hanging="270"/>
      </w:pPr>
      <w:r>
        <w:t>SSN</w:t>
      </w:r>
      <w:r w:rsidR="00D069C8">
        <w:t xml:space="preserve"> – </w:t>
      </w:r>
      <w:r>
        <w:t xml:space="preserve">Required </w:t>
      </w:r>
      <w:r w:rsidR="00D069C8">
        <w:t xml:space="preserve">field </w:t>
      </w:r>
      <w:r>
        <w:t>&amp;</w:t>
      </w:r>
      <w:r w:rsidR="005A66AE">
        <w:t xml:space="preserve"> </w:t>
      </w:r>
      <w:r w:rsidR="00D069C8">
        <w:t xml:space="preserve">Length </w:t>
      </w:r>
      <w:r w:rsidR="00D93438">
        <w:t xml:space="preserve">Min:4, </w:t>
      </w:r>
      <w:r w:rsidR="005A66AE">
        <w:t>Max:4</w:t>
      </w:r>
    </w:p>
    <w:p w14:paraId="5504885A" w14:textId="4E0F4A04" w:rsidR="00D93438" w:rsidRDefault="00D93438" w:rsidP="00D93438">
      <w:pPr>
        <w:spacing w:after="0"/>
      </w:pPr>
      <w:r>
        <w:t>Note: Use JavaScript functions or HTML5 attributes to implement validations. (</w:t>
      </w:r>
      <w:r w:rsidRPr="00D93438">
        <w:t>http://www.w3schools.com/js/js_validation.asp</w:t>
      </w:r>
      <w:r>
        <w:t xml:space="preserve">) </w:t>
      </w:r>
    </w:p>
    <w:p w14:paraId="6D0FA06D" w14:textId="77777777" w:rsidR="006C12E4" w:rsidRDefault="006C12E4" w:rsidP="00D93438">
      <w:pPr>
        <w:spacing w:after="0"/>
      </w:pPr>
    </w:p>
    <w:p w14:paraId="40EF9235" w14:textId="77777777" w:rsidR="009303C7" w:rsidRDefault="009303C7" w:rsidP="00D93438">
      <w:pPr>
        <w:spacing w:after="0"/>
      </w:pPr>
    </w:p>
    <w:p w14:paraId="41C8C881" w14:textId="77777777" w:rsidR="009303C7" w:rsidRDefault="009303C7" w:rsidP="00D93438">
      <w:pPr>
        <w:spacing w:after="0"/>
      </w:pPr>
    </w:p>
    <w:p w14:paraId="4EC0E11E" w14:textId="77777777" w:rsidR="009303C7" w:rsidRDefault="009303C7" w:rsidP="00D93438">
      <w:pPr>
        <w:spacing w:after="0"/>
      </w:pPr>
    </w:p>
    <w:p w14:paraId="58891716" w14:textId="77777777" w:rsidR="009303C7" w:rsidRDefault="009303C7" w:rsidP="00D93438">
      <w:pPr>
        <w:spacing w:after="0"/>
      </w:pPr>
    </w:p>
    <w:p w14:paraId="1B81834C" w14:textId="3561BD43" w:rsidR="00DD5249" w:rsidRPr="00B624B0" w:rsidRDefault="00D069C8" w:rsidP="00DD5249">
      <w:pPr>
        <w:pStyle w:val="ListParagraph"/>
        <w:numPr>
          <w:ilvl w:val="0"/>
          <w:numId w:val="8"/>
        </w:numPr>
        <w:spacing w:after="0"/>
      </w:pPr>
      <w:r>
        <w:t xml:space="preserve">Create a </w:t>
      </w:r>
      <w:r w:rsidR="009303C7">
        <w:t xml:space="preserve">Servlet </w:t>
      </w:r>
      <w:r>
        <w:t>to capture the data and display the information within the same servlet</w:t>
      </w:r>
    </w:p>
    <w:p w14:paraId="2A8FE47A" w14:textId="01A675F5" w:rsidR="00D93438" w:rsidRDefault="00D069C8" w:rsidP="00DD5249">
      <w:pPr>
        <w:pStyle w:val="ListParagraph"/>
        <w:numPr>
          <w:ilvl w:val="1"/>
          <w:numId w:val="9"/>
        </w:numPr>
        <w:spacing w:after="0"/>
        <w:ind w:left="990"/>
      </w:pPr>
      <w:r>
        <w:t xml:space="preserve">Perform </w:t>
      </w:r>
      <w:r w:rsidR="00F91517">
        <w:t>S</w:t>
      </w:r>
      <w:r w:rsidR="00D93438">
        <w:t xml:space="preserve">erver Side Validation </w:t>
      </w:r>
      <w:r w:rsidR="00DD5249">
        <w:t>(Validate</w:t>
      </w:r>
      <w:r w:rsidR="00D93438">
        <w:t xml:space="preserve"> </w:t>
      </w:r>
      <w:r w:rsidR="00DD5249">
        <w:t>the fields below)</w:t>
      </w:r>
    </w:p>
    <w:p w14:paraId="28D455E5" w14:textId="66BDA503" w:rsidR="00DD5249" w:rsidRDefault="00DD5249" w:rsidP="00DD5249">
      <w:pPr>
        <w:pStyle w:val="ListParagraph"/>
        <w:numPr>
          <w:ilvl w:val="2"/>
          <w:numId w:val="9"/>
        </w:numPr>
        <w:spacing w:after="0"/>
        <w:ind w:left="1440" w:hanging="270"/>
      </w:pPr>
      <w:r>
        <w:t xml:space="preserve">Phone Number (Regular Expression: Numeric Only, </w:t>
      </w:r>
      <w:proofErr w:type="gramStart"/>
      <w:r w:rsidR="005A66AE">
        <w:t>Starts</w:t>
      </w:r>
      <w:proofErr w:type="gramEnd"/>
      <w:r w:rsidR="005A66AE">
        <w:t xml:space="preserve"> with 001, 10 Digits excluding Country Code </w:t>
      </w:r>
      <w:proofErr w:type="spellStart"/>
      <w:r w:rsidR="005A66AE">
        <w:t>eg</w:t>
      </w:r>
      <w:proofErr w:type="spellEnd"/>
      <w:r w:rsidR="005A66AE">
        <w:t>: 0015851239876)</w:t>
      </w:r>
    </w:p>
    <w:p w14:paraId="701B69FB" w14:textId="6E1482B1" w:rsidR="005A66AE" w:rsidRDefault="005A66AE" w:rsidP="00DD5249">
      <w:pPr>
        <w:pStyle w:val="ListParagraph"/>
        <w:numPr>
          <w:ilvl w:val="2"/>
          <w:numId w:val="9"/>
        </w:numPr>
        <w:spacing w:after="0"/>
        <w:ind w:left="1440" w:hanging="270"/>
      </w:pPr>
      <w:r>
        <w:t>SSN – Number Only and 4 digits.</w:t>
      </w:r>
    </w:p>
    <w:p w14:paraId="6ADCEB36" w14:textId="38386D28" w:rsidR="00D069C8" w:rsidRDefault="00D069C8" w:rsidP="00DD5249">
      <w:pPr>
        <w:pStyle w:val="ListParagraph"/>
        <w:numPr>
          <w:ilvl w:val="2"/>
          <w:numId w:val="9"/>
        </w:numPr>
        <w:spacing w:after="0"/>
        <w:ind w:left="1440" w:hanging="270"/>
      </w:pPr>
      <w:r>
        <w:t xml:space="preserve">DOB </w:t>
      </w:r>
    </w:p>
    <w:p w14:paraId="527A377E" w14:textId="77777777" w:rsidR="00DF46C6" w:rsidRDefault="00DF46C6" w:rsidP="00DF46C6">
      <w:pPr>
        <w:pStyle w:val="ListParagraph"/>
        <w:spacing w:after="0"/>
        <w:ind w:left="1440"/>
      </w:pPr>
    </w:p>
    <w:p w14:paraId="6287FC1F" w14:textId="253A8E84" w:rsidR="00581585" w:rsidRDefault="005A66AE" w:rsidP="00DF46C6">
      <w:pPr>
        <w:spacing w:after="0"/>
        <w:ind w:left="720" w:hanging="720"/>
        <w:rPr>
          <w:b/>
        </w:rPr>
      </w:pPr>
      <w:r>
        <w:t xml:space="preserve">Note: </w:t>
      </w:r>
      <w:r w:rsidR="00DF46C6">
        <w:t xml:space="preserve">  </w:t>
      </w:r>
      <w:r w:rsidR="00B624B0" w:rsidRPr="00DF46C6">
        <w:rPr>
          <w:b/>
        </w:rPr>
        <w:t xml:space="preserve">Use Servlet </w:t>
      </w:r>
      <w:proofErr w:type="spellStart"/>
      <w:r w:rsidR="00393DD3" w:rsidRPr="00DF46C6">
        <w:rPr>
          <w:b/>
        </w:rPr>
        <w:t>init</w:t>
      </w:r>
      <w:proofErr w:type="spellEnd"/>
      <w:r w:rsidR="00393DD3" w:rsidRPr="00DF46C6">
        <w:rPr>
          <w:b/>
        </w:rPr>
        <w:t xml:space="preserve">-parameters or Application </w:t>
      </w:r>
      <w:proofErr w:type="spellStart"/>
      <w:r w:rsidR="00393DD3" w:rsidRPr="00DF46C6">
        <w:rPr>
          <w:b/>
        </w:rPr>
        <w:t>init</w:t>
      </w:r>
      <w:proofErr w:type="spellEnd"/>
      <w:r w:rsidR="00393DD3" w:rsidRPr="00DF46C6">
        <w:rPr>
          <w:b/>
        </w:rPr>
        <w:t>-</w:t>
      </w:r>
      <w:r w:rsidRPr="00DF46C6">
        <w:rPr>
          <w:b/>
        </w:rPr>
        <w:t xml:space="preserve">parameter to store the regular expression. </w:t>
      </w:r>
      <w:r w:rsidR="00DF46C6" w:rsidRPr="00DF46C6">
        <w:rPr>
          <w:b/>
        </w:rPr>
        <w:t xml:space="preserve"> (</w:t>
      </w:r>
      <w:r w:rsidR="00581585" w:rsidRPr="00DF46C6">
        <w:rPr>
          <w:b/>
        </w:rPr>
        <w:t xml:space="preserve">Ref: Core JAVA, Java - String </w:t>
      </w:r>
      <w:proofErr w:type="gramStart"/>
      <w:r w:rsidR="00581585" w:rsidRPr="00DF46C6">
        <w:rPr>
          <w:b/>
        </w:rPr>
        <w:t>matches(</w:t>
      </w:r>
      <w:proofErr w:type="gramEnd"/>
      <w:r w:rsidR="00581585" w:rsidRPr="00DF46C6">
        <w:rPr>
          <w:b/>
        </w:rPr>
        <w:t>) Method for regular expression.</w:t>
      </w:r>
      <w:r w:rsidR="00DF46C6" w:rsidRPr="00DF46C6">
        <w:rPr>
          <w:b/>
        </w:rPr>
        <w:t>)</w:t>
      </w:r>
    </w:p>
    <w:p w14:paraId="1153DE78" w14:textId="77777777" w:rsidR="009303C7" w:rsidRDefault="009303C7" w:rsidP="00DF46C6">
      <w:pPr>
        <w:spacing w:after="0"/>
        <w:ind w:left="720" w:hanging="720"/>
        <w:rPr>
          <w:b/>
        </w:rPr>
      </w:pPr>
    </w:p>
    <w:p w14:paraId="66DF41E3" w14:textId="77777777" w:rsidR="00D069C8" w:rsidRDefault="00D069C8" w:rsidP="00D069C8">
      <w:pPr>
        <w:pStyle w:val="ListParagraph"/>
        <w:numPr>
          <w:ilvl w:val="1"/>
          <w:numId w:val="9"/>
        </w:numPr>
        <w:spacing w:after="0"/>
        <w:ind w:left="990"/>
      </w:pPr>
      <w:r>
        <w:t xml:space="preserve">If the data validation </w:t>
      </w:r>
      <w:proofErr w:type="gramStart"/>
      <w:r>
        <w:t>fails ,</w:t>
      </w:r>
      <w:proofErr w:type="gramEnd"/>
      <w:r>
        <w:t xml:space="preserve"> display the text in red else in green.  For other non-validate fields display in black. </w:t>
      </w:r>
    </w:p>
    <w:p w14:paraId="1E478302" w14:textId="2739AE35" w:rsidR="009303C7" w:rsidRDefault="00D069C8" w:rsidP="00D069C8">
      <w:pPr>
        <w:spacing w:after="0"/>
        <w:ind w:left="630"/>
      </w:pPr>
      <w:r>
        <w:t xml:space="preserve">Note: IF you want you add more validates  </w:t>
      </w:r>
    </w:p>
    <w:p w14:paraId="3E7640B1" w14:textId="3E116D71" w:rsidR="009B312C" w:rsidRDefault="00DF46C6" w:rsidP="009B312C">
      <w:pPr>
        <w:pStyle w:val="Heading1"/>
        <w:numPr>
          <w:ilvl w:val="0"/>
          <w:numId w:val="9"/>
        </w:numPr>
        <w:ind w:left="0" w:firstLine="0"/>
      </w:pPr>
      <w:r>
        <w:t>Servlet Chaining</w:t>
      </w:r>
      <w:r w:rsidR="00041917">
        <w:t xml:space="preserve"> (Auto C</w:t>
      </w:r>
      <w:r w:rsidR="009B312C">
        <w:t xml:space="preserve">reate Resume) </w:t>
      </w:r>
    </w:p>
    <w:p w14:paraId="0B2E5F2B" w14:textId="25EE326E" w:rsidR="009B312C" w:rsidRPr="009B312C" w:rsidRDefault="00D069C8" w:rsidP="00FF1692">
      <w:pPr>
        <w:pStyle w:val="Heading1"/>
        <w:jc w:val="both"/>
      </w:pPr>
      <w:r>
        <w:t xml:space="preserve">Assume: You are creating an application that captures data from a user and generates a resume for you. </w:t>
      </w:r>
      <w:r w:rsidR="009B312C">
        <w:t xml:space="preserve"> </w:t>
      </w:r>
    </w:p>
    <w:p w14:paraId="3A9657E2" w14:textId="3EF1729D" w:rsidR="00DF46C6" w:rsidRDefault="00DF46C6" w:rsidP="00DF46C6">
      <w:pPr>
        <w:pStyle w:val="ListParagraph"/>
        <w:numPr>
          <w:ilvl w:val="0"/>
          <w:numId w:val="12"/>
        </w:numPr>
      </w:pPr>
      <w:r>
        <w:t>Create a JSP</w:t>
      </w:r>
    </w:p>
    <w:p w14:paraId="214714B0" w14:textId="6495AEA4" w:rsidR="00DF46C6" w:rsidRDefault="00DF46C6" w:rsidP="00B62A41">
      <w:pPr>
        <w:pStyle w:val="ListParagraph"/>
        <w:numPr>
          <w:ilvl w:val="1"/>
          <w:numId w:val="12"/>
        </w:numPr>
        <w:tabs>
          <w:tab w:val="left" w:pos="1080"/>
        </w:tabs>
        <w:ind w:left="990" w:hanging="270"/>
      </w:pPr>
      <w:r>
        <w:t xml:space="preserve">JSP will </w:t>
      </w:r>
      <w:r w:rsidR="008240AB">
        <w:t xml:space="preserve">capture </w:t>
      </w:r>
      <w:r>
        <w:t xml:space="preserve">all input fields from </w:t>
      </w:r>
      <w:r w:rsidR="00FB1568">
        <w:t xml:space="preserve">Assignment 1. </w:t>
      </w:r>
      <w:r w:rsidR="008240AB">
        <w:t xml:space="preserve"> (Need to decide </w:t>
      </w:r>
      <w:r w:rsidR="009B312C">
        <w:t>what type of input or how y</w:t>
      </w:r>
      <w:r w:rsidR="008240AB">
        <w:t>ou want to break down the input)</w:t>
      </w:r>
    </w:p>
    <w:p w14:paraId="3BDC191B" w14:textId="57BCAB92" w:rsidR="00CC78D8" w:rsidRDefault="00CC78D8" w:rsidP="008E4986">
      <w:pPr>
        <w:pStyle w:val="ListParagraph"/>
        <w:numPr>
          <w:ilvl w:val="2"/>
          <w:numId w:val="12"/>
        </w:numPr>
        <w:ind w:left="1440"/>
      </w:pPr>
      <w:r>
        <w:t>Input to c</w:t>
      </w:r>
      <w:r w:rsidR="00FB1568">
        <w:t xml:space="preserve">apture Lines about yourself. </w:t>
      </w:r>
    </w:p>
    <w:p w14:paraId="4713CC49" w14:textId="2B0F431D" w:rsidR="009B312C" w:rsidRDefault="00CC78D8" w:rsidP="008E4986">
      <w:pPr>
        <w:pStyle w:val="ListParagraph"/>
        <w:numPr>
          <w:ilvl w:val="2"/>
          <w:numId w:val="12"/>
        </w:numPr>
        <w:ind w:left="1440"/>
      </w:pPr>
      <w:r>
        <w:t>Input to Capture Location (Decide what you want to capture)</w:t>
      </w:r>
    </w:p>
    <w:p w14:paraId="4B78D266" w14:textId="038E748C" w:rsidR="009B312C" w:rsidRDefault="00CC78D8" w:rsidP="0063700E">
      <w:pPr>
        <w:pStyle w:val="ListParagraph"/>
        <w:numPr>
          <w:ilvl w:val="2"/>
          <w:numId w:val="12"/>
        </w:numPr>
        <w:ind w:left="1440"/>
      </w:pPr>
      <w:r>
        <w:t xml:space="preserve">Input to </w:t>
      </w:r>
      <w:r w:rsidR="009B312C">
        <w:t xml:space="preserve">Capture Education Information (college </w:t>
      </w:r>
      <w:proofErr w:type="gramStart"/>
      <w:r w:rsidR="009B312C">
        <w:t>name ,</w:t>
      </w:r>
      <w:proofErr w:type="gramEnd"/>
      <w:r w:rsidR="009B312C">
        <w:t xml:space="preserve"> GPA  and other information in independent input fields) </w:t>
      </w:r>
    </w:p>
    <w:p w14:paraId="6E3B09D7" w14:textId="0D4028C3" w:rsidR="00041917" w:rsidRDefault="005F59D6" w:rsidP="0063700E">
      <w:pPr>
        <w:pStyle w:val="ListParagraph"/>
        <w:numPr>
          <w:ilvl w:val="2"/>
          <w:numId w:val="12"/>
        </w:numPr>
        <w:ind w:left="1440"/>
      </w:pPr>
      <w:r>
        <w:t xml:space="preserve">Input to </w:t>
      </w:r>
      <w:r w:rsidR="009B312C">
        <w:t xml:space="preserve">Capture </w:t>
      </w:r>
      <w:r w:rsidR="009B312C" w:rsidRPr="009B312C">
        <w:t>Academic Projects</w:t>
      </w:r>
      <w:r w:rsidR="009B312C">
        <w:t xml:space="preserve"> </w:t>
      </w:r>
      <w:r w:rsidR="00041917">
        <w:t>(Project</w:t>
      </w:r>
      <w:r>
        <w:t xml:space="preserve"> Name 1: …, Project 1 </w:t>
      </w:r>
      <w:proofErr w:type="spellStart"/>
      <w:proofErr w:type="gramStart"/>
      <w:r>
        <w:t>Desc</w:t>
      </w:r>
      <w:proofErr w:type="spellEnd"/>
      <w:r>
        <w:t>:..</w:t>
      </w:r>
      <w:proofErr w:type="gramEnd"/>
      <w:r>
        <w:t xml:space="preserve">  , Project Name 2:…, </w:t>
      </w:r>
      <w:r>
        <w:t xml:space="preserve">Project </w:t>
      </w:r>
      <w:r>
        <w:t>2</w:t>
      </w:r>
      <w:r>
        <w:t xml:space="preserve"> </w:t>
      </w:r>
      <w:proofErr w:type="spellStart"/>
      <w:r>
        <w:t>Desc</w:t>
      </w:r>
      <w:proofErr w:type="spellEnd"/>
      <w:r>
        <w:t xml:space="preserve">:..  </w:t>
      </w:r>
      <w:r>
        <w:t>) Defined fixed number of projects to be captured. If User enters only 1 Project, then display should only display 1 project and description.</w:t>
      </w:r>
    </w:p>
    <w:p w14:paraId="08F1FB97" w14:textId="14E7EF0C" w:rsidR="00041917" w:rsidRDefault="00041917" w:rsidP="0063700E">
      <w:pPr>
        <w:pStyle w:val="ListParagraph"/>
        <w:numPr>
          <w:ilvl w:val="2"/>
          <w:numId w:val="12"/>
        </w:numPr>
        <w:ind w:left="1440"/>
      </w:pPr>
      <w:r>
        <w:t xml:space="preserve">List the set of Skills you want to capture. Ask user to input skills based on out of 10. </w:t>
      </w:r>
    </w:p>
    <w:p w14:paraId="1B872133" w14:textId="394D5431" w:rsidR="009B312C" w:rsidRDefault="00041917" w:rsidP="0063700E">
      <w:pPr>
        <w:pStyle w:val="ListParagraph"/>
        <w:numPr>
          <w:ilvl w:val="2"/>
          <w:numId w:val="12"/>
        </w:numPr>
        <w:ind w:left="1440"/>
      </w:pPr>
      <w:r>
        <w:t xml:space="preserve">Any additional information also needs to be captured. </w:t>
      </w:r>
    </w:p>
    <w:p w14:paraId="789DDD85" w14:textId="77777777" w:rsidR="00CB2087" w:rsidRDefault="00CB2087" w:rsidP="00CB2087">
      <w:pPr>
        <w:pStyle w:val="ListParagraph"/>
        <w:ind w:left="1440"/>
      </w:pPr>
    </w:p>
    <w:p w14:paraId="5B483485" w14:textId="7C13C03C" w:rsidR="00CB2087" w:rsidRDefault="00CB2087">
      <w:pPr>
        <w:spacing w:line="259" w:lineRule="auto"/>
      </w:pPr>
      <w:r>
        <w:br w:type="page"/>
      </w:r>
    </w:p>
    <w:p w14:paraId="1CC2A98C" w14:textId="77777777" w:rsidR="00CB2087" w:rsidRDefault="00CB2087" w:rsidP="00CB2087">
      <w:pPr>
        <w:pStyle w:val="ListParagraph"/>
        <w:ind w:left="1440"/>
      </w:pPr>
    </w:p>
    <w:p w14:paraId="66A3BDBB" w14:textId="4181920A" w:rsidR="00041917" w:rsidRDefault="00CB2087" w:rsidP="00041917">
      <w:pPr>
        <w:pStyle w:val="ListParagraph"/>
        <w:numPr>
          <w:ilvl w:val="0"/>
          <w:numId w:val="12"/>
        </w:numPr>
      </w:pPr>
      <w:r>
        <w:t>After the user hits submits, multiple servlets will process the information</w:t>
      </w:r>
    </w:p>
    <w:p w14:paraId="0CD90C46" w14:textId="77777777" w:rsidR="00CB2087" w:rsidRDefault="00FF1692" w:rsidP="00B62A41">
      <w:pPr>
        <w:pStyle w:val="ListParagraph"/>
        <w:numPr>
          <w:ilvl w:val="1"/>
          <w:numId w:val="12"/>
        </w:numPr>
        <w:ind w:left="990" w:hanging="270"/>
      </w:pPr>
      <w:r>
        <w:t>Each servlet respo</w:t>
      </w:r>
      <w:r w:rsidR="00CB2087">
        <w:t xml:space="preserve">nsibility is for one section listed above. </w:t>
      </w:r>
    </w:p>
    <w:p w14:paraId="2E55772F" w14:textId="77777777" w:rsidR="00CB2087" w:rsidRDefault="00CB2087" w:rsidP="00B62A41">
      <w:pPr>
        <w:pStyle w:val="ListParagraph"/>
        <w:ind w:left="990" w:hanging="270"/>
      </w:pPr>
    </w:p>
    <w:p w14:paraId="07A5BDB5" w14:textId="7DB89C6A" w:rsidR="00041917" w:rsidRDefault="00FF1692" w:rsidP="00B62A41">
      <w:pPr>
        <w:pStyle w:val="ListParagraph"/>
        <w:ind w:left="990" w:hanging="270"/>
      </w:pPr>
      <w:proofErr w:type="spellStart"/>
      <w:r>
        <w:t>Eg</w:t>
      </w:r>
      <w:proofErr w:type="spellEnd"/>
      <w:r>
        <w:t xml:space="preserve">: </w:t>
      </w:r>
      <w:r w:rsidR="00041917">
        <w:t xml:space="preserve">Create a </w:t>
      </w:r>
      <w:proofErr w:type="spellStart"/>
      <w:r w:rsidR="00041917">
        <w:t>AboutMeServlet</w:t>
      </w:r>
      <w:proofErr w:type="spellEnd"/>
      <w:r w:rsidR="00041917">
        <w:t xml:space="preserve"> which only display information </w:t>
      </w:r>
      <w:r>
        <w:t xml:space="preserve">about me then chain the servlet to next </w:t>
      </w:r>
      <w:proofErr w:type="gramStart"/>
      <w:r>
        <w:t>servlet  (</w:t>
      </w:r>
      <w:proofErr w:type="gramEnd"/>
      <w:r>
        <w:t xml:space="preserve">using forward/include – decide which is better include/forward) </w:t>
      </w:r>
    </w:p>
    <w:p w14:paraId="0EB9E368" w14:textId="77777777" w:rsidR="00FF1692" w:rsidRDefault="00FF1692" w:rsidP="00B62A41">
      <w:pPr>
        <w:pStyle w:val="ListParagraph"/>
        <w:ind w:left="990" w:hanging="270"/>
      </w:pPr>
    </w:p>
    <w:p w14:paraId="2EEE57FB" w14:textId="5DBCF44D" w:rsidR="00FF1692" w:rsidRDefault="00041917" w:rsidP="00B62A41">
      <w:pPr>
        <w:pStyle w:val="ListParagraph"/>
        <w:numPr>
          <w:ilvl w:val="1"/>
          <w:numId w:val="12"/>
        </w:numPr>
        <w:ind w:left="990" w:hanging="270"/>
      </w:pPr>
      <w:r>
        <w:t>C</w:t>
      </w:r>
      <w:r w:rsidR="00FF1692">
        <w:t xml:space="preserve">hain all the servlets so the output displays all the information at once. </w:t>
      </w:r>
      <w:r w:rsidR="00CB2087">
        <w:t xml:space="preserve"> ( S1 </w:t>
      </w:r>
      <w:r w:rsidR="00CB2087">
        <w:sym w:font="Wingdings" w:char="F0E0"/>
      </w:r>
      <w:r w:rsidR="00CB2087">
        <w:t xml:space="preserve">S2 </w:t>
      </w:r>
      <w:r w:rsidR="00CB2087">
        <w:sym w:font="Wingdings" w:char="F0E0"/>
      </w:r>
      <w:r w:rsidR="00CB2087">
        <w:t xml:space="preserve">S3.. ) </w:t>
      </w:r>
    </w:p>
    <w:p w14:paraId="34F507F6" w14:textId="77777777" w:rsidR="00235E6F" w:rsidRDefault="00235E6F" w:rsidP="00235E6F">
      <w:pPr>
        <w:pStyle w:val="ListParagraph"/>
        <w:ind w:left="1440"/>
      </w:pPr>
    </w:p>
    <w:p w14:paraId="2D118EED" w14:textId="2F277326" w:rsidR="005C0764" w:rsidRDefault="00A7561C" w:rsidP="00DF46C6">
      <w:pPr>
        <w:pStyle w:val="Heading2"/>
        <w:ind w:left="360"/>
      </w:pPr>
      <w:r>
        <w:t>Note</w:t>
      </w:r>
    </w:p>
    <w:p w14:paraId="01265F07" w14:textId="48AA03EE" w:rsidR="00E14FCC" w:rsidRDefault="00E14FCC" w:rsidP="00DF46C6">
      <w:pPr>
        <w:pStyle w:val="ContactInfo"/>
        <w:numPr>
          <w:ilvl w:val="0"/>
          <w:numId w:val="3"/>
        </w:numPr>
        <w:ind w:left="1080"/>
      </w:pPr>
      <w:r w:rsidRPr="00A7561C">
        <w:rPr>
          <w:b/>
        </w:rPr>
        <w:t>No Late Submission</w:t>
      </w:r>
      <w:r>
        <w:t>.</w:t>
      </w:r>
    </w:p>
    <w:p w14:paraId="14C1B4A6" w14:textId="36ED4B2E" w:rsidR="00E14FCC" w:rsidRDefault="00E14FCC" w:rsidP="00DF46C6">
      <w:pPr>
        <w:pStyle w:val="ContactInfo"/>
        <w:numPr>
          <w:ilvl w:val="0"/>
          <w:numId w:val="3"/>
        </w:numPr>
        <w:ind w:left="1080"/>
      </w:pPr>
      <w:r w:rsidRPr="00E14FCC">
        <w:t xml:space="preserve">TA will only assist in Tomcat/Eclipse and </w:t>
      </w:r>
      <w:r w:rsidR="00AA0CDD">
        <w:t>JSP/</w:t>
      </w:r>
      <w:r w:rsidRPr="00E14FCC">
        <w:t>Servlet issues</w:t>
      </w:r>
      <w:r>
        <w:t>.</w:t>
      </w:r>
      <w:bookmarkStart w:id="0" w:name="_GoBack"/>
      <w:bookmarkEnd w:id="0"/>
    </w:p>
    <w:p w14:paraId="35F28457" w14:textId="4E039ECE" w:rsidR="001A4979" w:rsidRDefault="00E14FCC" w:rsidP="00DF46C6">
      <w:pPr>
        <w:pStyle w:val="ContactInfo"/>
        <w:numPr>
          <w:ilvl w:val="0"/>
          <w:numId w:val="3"/>
        </w:numPr>
        <w:ind w:left="1080"/>
        <w:rPr>
          <w:b/>
        </w:rPr>
      </w:pPr>
      <w:r w:rsidRPr="00E14FCC">
        <w:rPr>
          <w:b/>
        </w:rPr>
        <w:t xml:space="preserve">Any Student found copying or assisting other students by sharing will receive an F grade. </w:t>
      </w:r>
      <w:r w:rsidR="002B6B8B" w:rsidRPr="00E14FCC">
        <w:rPr>
          <w:b/>
        </w:rPr>
        <w:t xml:space="preserve"> </w:t>
      </w:r>
    </w:p>
    <w:p w14:paraId="27445BDA" w14:textId="77777777" w:rsidR="00A7561C" w:rsidRPr="00E14FCC" w:rsidRDefault="00A7561C" w:rsidP="00A7561C">
      <w:pPr>
        <w:pStyle w:val="ContactInfo"/>
        <w:ind w:left="720"/>
        <w:rPr>
          <w:b/>
        </w:rPr>
      </w:pPr>
    </w:p>
    <w:sectPr w:rsidR="00A7561C" w:rsidRPr="00E14FCC">
      <w:headerReference w:type="default" r:id="rId11"/>
      <w:pgSz w:w="12240" w:h="15840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4E0EB" w14:textId="77777777" w:rsidR="0033717D" w:rsidRDefault="0033717D">
      <w:pPr>
        <w:spacing w:after="0" w:line="240" w:lineRule="auto"/>
      </w:pPr>
      <w:r>
        <w:separator/>
      </w:r>
    </w:p>
  </w:endnote>
  <w:endnote w:type="continuationSeparator" w:id="0">
    <w:p w14:paraId="4FB7F11E" w14:textId="77777777" w:rsidR="0033717D" w:rsidRDefault="0033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9A9E7" w14:textId="77777777" w:rsidR="0033717D" w:rsidRDefault="0033717D">
      <w:pPr>
        <w:spacing w:after="0" w:line="240" w:lineRule="auto"/>
      </w:pPr>
      <w:r>
        <w:separator/>
      </w:r>
    </w:p>
  </w:footnote>
  <w:footnote w:type="continuationSeparator" w:id="0">
    <w:p w14:paraId="5C449E43" w14:textId="77777777" w:rsidR="0033717D" w:rsidRDefault="00337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E03483" w14:textId="77777777" w:rsidR="001A4979" w:rsidRDefault="002B6B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CD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6C5AD9"/>
    <w:multiLevelType w:val="hybridMultilevel"/>
    <w:tmpl w:val="DF8CA3A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3F20A55"/>
    <w:multiLevelType w:val="hybridMultilevel"/>
    <w:tmpl w:val="7518A9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83FF6"/>
    <w:multiLevelType w:val="hybridMultilevel"/>
    <w:tmpl w:val="2690C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3398B"/>
    <w:multiLevelType w:val="hybridMultilevel"/>
    <w:tmpl w:val="052CC66A"/>
    <w:lvl w:ilvl="0" w:tplc="D46CB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76DE5"/>
    <w:multiLevelType w:val="hybridMultilevel"/>
    <w:tmpl w:val="959C307A"/>
    <w:lvl w:ilvl="0" w:tplc="A0DA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05DD4"/>
    <w:multiLevelType w:val="hybridMultilevel"/>
    <w:tmpl w:val="A2062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72847"/>
    <w:multiLevelType w:val="hybridMultilevel"/>
    <w:tmpl w:val="3376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967DCD"/>
    <w:multiLevelType w:val="hybridMultilevel"/>
    <w:tmpl w:val="8C146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60607"/>
    <w:multiLevelType w:val="hybridMultilevel"/>
    <w:tmpl w:val="758CDFB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7539D2"/>
    <w:multiLevelType w:val="hybridMultilevel"/>
    <w:tmpl w:val="347AA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90647"/>
    <w:multiLevelType w:val="hybridMultilevel"/>
    <w:tmpl w:val="3688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B68CE"/>
    <w:multiLevelType w:val="hybridMultilevel"/>
    <w:tmpl w:val="CDA25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"/>
  </w:num>
  <w:num w:numId="8">
    <w:abstractNumId w:val="11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99"/>
    <w:rsid w:val="00041917"/>
    <w:rsid w:val="000B4B2A"/>
    <w:rsid w:val="000C6261"/>
    <w:rsid w:val="00104699"/>
    <w:rsid w:val="001A4979"/>
    <w:rsid w:val="001F16DE"/>
    <w:rsid w:val="00235E6F"/>
    <w:rsid w:val="00255C48"/>
    <w:rsid w:val="00283190"/>
    <w:rsid w:val="00295DE5"/>
    <w:rsid w:val="002A40DE"/>
    <w:rsid w:val="002B6B8B"/>
    <w:rsid w:val="0033717D"/>
    <w:rsid w:val="00393DD3"/>
    <w:rsid w:val="00473319"/>
    <w:rsid w:val="00477DED"/>
    <w:rsid w:val="00540234"/>
    <w:rsid w:val="00581585"/>
    <w:rsid w:val="005A66AE"/>
    <w:rsid w:val="005C0764"/>
    <w:rsid w:val="005F59D6"/>
    <w:rsid w:val="0063700E"/>
    <w:rsid w:val="006C12E4"/>
    <w:rsid w:val="008240AB"/>
    <w:rsid w:val="00847926"/>
    <w:rsid w:val="00866B0A"/>
    <w:rsid w:val="009303C7"/>
    <w:rsid w:val="009A10AA"/>
    <w:rsid w:val="009B312C"/>
    <w:rsid w:val="009D35CB"/>
    <w:rsid w:val="009D3DB7"/>
    <w:rsid w:val="00A7561C"/>
    <w:rsid w:val="00AA0CDD"/>
    <w:rsid w:val="00AD41FA"/>
    <w:rsid w:val="00B624B0"/>
    <w:rsid w:val="00B62A41"/>
    <w:rsid w:val="00B837BA"/>
    <w:rsid w:val="00BB1EAE"/>
    <w:rsid w:val="00CB2087"/>
    <w:rsid w:val="00CC78D8"/>
    <w:rsid w:val="00CD78B4"/>
    <w:rsid w:val="00CF468A"/>
    <w:rsid w:val="00D069C8"/>
    <w:rsid w:val="00D93438"/>
    <w:rsid w:val="00DA5E02"/>
    <w:rsid w:val="00DD5249"/>
    <w:rsid w:val="00DF46C6"/>
    <w:rsid w:val="00E14FCC"/>
    <w:rsid w:val="00E54111"/>
    <w:rsid w:val="00E76D50"/>
    <w:rsid w:val="00E95DF3"/>
    <w:rsid w:val="00F20790"/>
    <w:rsid w:val="00F569FE"/>
    <w:rsid w:val="00F91517"/>
    <w:rsid w:val="00FB1568"/>
    <w:rsid w:val="00F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6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23948" w:themeColor="text2" w:themeTint="E6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6CA800" w:themeColor="accent1"/>
      <w:sz w:val="32"/>
    </w:rPr>
  </w:style>
  <w:style w:type="paragraph" w:styleId="BlockText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iCs/>
      <w:sz w:val="28"/>
    </w:rPr>
  </w:style>
  <w:style w:type="paragraph" w:styleId="Quote">
    <w:name w:val="Quote"/>
    <w:basedOn w:val="Normal"/>
    <w:link w:val="QuoteCh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iCs/>
      <w:sz w:val="28"/>
    </w:rPr>
  </w:style>
  <w:style w:type="paragraph" w:customStyle="1" w:styleId="Recipient">
    <w:name w:val="Recipient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dress">
    <w:name w:val="Address"/>
    <w:basedOn w:val="Normal"/>
    <w:uiPriority w:val="10"/>
    <w:qFormat/>
    <w:pPr>
      <w:ind w:left="2880"/>
      <w:contextualSpacing/>
    </w:pPr>
  </w:style>
  <w:style w:type="paragraph" w:customStyle="1" w:styleId="ContactInfo">
    <w:name w:val="Contact Info"/>
    <w:basedOn w:val="Normal"/>
    <w:uiPriority w:val="10"/>
    <w:qFormat/>
    <w:pPr>
      <w:contextualSpacing/>
    </w:pPr>
  </w:style>
  <w:style w:type="paragraph" w:customStyle="1" w:styleId="Company">
    <w:name w:val="Company"/>
    <w:basedOn w:val="Normal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Introduction">
    <w:name w:val="Introduction"/>
    <w:basedOn w:val="Normal"/>
    <w:link w:val="IntroductionChar"/>
    <w:uiPriority w:val="3"/>
    <w:qFormat/>
    <w:pPr>
      <w:spacing w:after="380" w:line="319" w:lineRule="auto"/>
    </w:pPr>
    <w:rPr>
      <w:sz w:val="28"/>
      <w:lang w:eastAsia="en-US"/>
    </w:rPr>
  </w:style>
  <w:style w:type="character" w:customStyle="1" w:styleId="IntroductionChar">
    <w:name w:val="Introduction Char"/>
    <w:basedOn w:val="DefaultParagraphFont"/>
    <w:link w:val="Introduction"/>
    <w:uiPriority w:val="3"/>
    <w:rPr>
      <w:sz w:val="28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9D3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764"/>
    <w:rPr>
      <w:color w:val="36C0CA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790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7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hwindsousa/Library/Containers/com.microsoft.Word/Data/Library/Caches/1033/TM10002088/Newsletter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Props1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158</TotalTime>
  <Pages>3</Pages>
  <Words>453</Words>
  <Characters>2585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Capturing and validation (Client &amp; Server) of form data.</vt:lpstr>
      <vt:lpstr>Create a simple Person form, validate input at client and server level and displ</vt:lpstr>
      <vt:lpstr>Servlet Chaining (Auto Create Resume) </vt:lpstr>
      <vt:lpstr>Assume: You are creating an application that captures data from a user and gener</vt:lpstr>
      <vt:lpstr>    Note</vt:lpstr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Dsousa</dc:creator>
  <cp:keywords/>
  <dc:description/>
  <cp:lastModifiedBy>Ashwin Dsousa</cp:lastModifiedBy>
  <cp:revision>61</cp:revision>
  <cp:lastPrinted>2014-12-16T20:29:00Z</cp:lastPrinted>
  <dcterms:created xsi:type="dcterms:W3CDTF">2016-09-17T15:00:00Z</dcterms:created>
  <dcterms:modified xsi:type="dcterms:W3CDTF">2016-09-25T03:20:00Z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226a3654-a434-4e00-940f-10ffca04c7fd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TF10002064</vt:lpwstr>
  </property>
</Properties>
</file>