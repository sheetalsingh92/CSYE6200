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14B293" w14:textId="31B0EDBB" w:rsidR="00CB2087" w:rsidRDefault="00F2731F" w:rsidP="00F2731F">
      <w:pPr>
        <w:pStyle w:val="Introduction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0" wp14:anchorId="6CE3E862" wp14:editId="7DA9246B">
                <wp:simplePos x="0" y="0"/>
                <wp:positionH relativeFrom="page">
                  <wp:posOffset>51435</wp:posOffset>
                </wp:positionH>
                <wp:positionV relativeFrom="page">
                  <wp:posOffset>2743200</wp:posOffset>
                </wp:positionV>
                <wp:extent cx="2286000" cy="1198245"/>
                <wp:effectExtent l="0" t="0" r="0" b="0"/>
                <wp:wrapSquare wrapText="bothSides"/>
                <wp:docPr id="3" name="Text Box 3" title="Side b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198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71CD5A" w14:textId="09F00109" w:rsidR="001A4979" w:rsidRDefault="00104699" w:rsidP="00104699">
                            <w:pPr>
                              <w:pStyle w:val="Quote"/>
                              <w:ind w:left="-360"/>
                              <w:jc w:val="left"/>
                            </w:pPr>
                            <w:r>
                              <w:t>D</w:t>
                            </w:r>
                            <w:r w:rsidR="00715702">
                              <w:t xml:space="preserve">ue Date: </w:t>
                            </w:r>
                            <w:r w:rsidR="00F2731F">
                              <w:t>Nov</w:t>
                            </w:r>
                            <w:r w:rsidR="00715702">
                              <w:t xml:space="preserve"> </w:t>
                            </w:r>
                            <w:r w:rsidR="00393C3F">
                              <w:t>17</w:t>
                            </w:r>
                            <w:r>
                              <w:t xml:space="preserve">, </w:t>
                            </w:r>
                            <w:r w:rsidR="0063496A">
                              <w:t>1</w:t>
                            </w:r>
                            <w:r w:rsidR="00393C3F">
                              <w:t>6</w:t>
                            </w:r>
                            <w:r>
                              <w:t>:</w:t>
                            </w:r>
                            <w:r w:rsidR="00393C3F">
                              <w:t>00</w:t>
                            </w:r>
                            <w:r w:rsidR="0063496A">
                              <w:t xml:space="preserve"> </w:t>
                            </w:r>
                            <w:r>
                              <w:t>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0" tIns="0" rIns="146304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outside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E3E862"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alt="Title: Side bar" style="position:absolute;margin-left:4.05pt;margin-top:3in;width:180pt;height:94.35pt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outer-margin-area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" o:allowoverlap="f" fillcolor="white [3201]" stroked="f" strokeweight=".5pt">
                <v:textbox style="mso-fit-shape-to-text:t" inset="36pt,0,11.52pt,18pt">
                  <w:txbxContent>
                    <w:p w14:paraId="3571CD5A" w14:textId="09F00109" w:rsidR="001A4979" w:rsidRDefault="00104699" w:rsidP="00104699">
                      <w:pPr>
                        <w:pStyle w:val="Quote"/>
                        <w:ind w:left="-360"/>
                        <w:jc w:val="left"/>
                      </w:pPr>
                      <w:r>
                        <w:t>D</w:t>
                      </w:r>
                      <w:r w:rsidR="00715702">
                        <w:t xml:space="preserve">ue Date: </w:t>
                      </w:r>
                      <w:r w:rsidR="00F2731F">
                        <w:t>Nov</w:t>
                      </w:r>
                      <w:r w:rsidR="00715702">
                        <w:t xml:space="preserve"> </w:t>
                      </w:r>
                      <w:r w:rsidR="00393C3F">
                        <w:t>17</w:t>
                      </w:r>
                      <w:r>
                        <w:t xml:space="preserve">, </w:t>
                      </w:r>
                      <w:r w:rsidR="0063496A">
                        <w:t>1</w:t>
                      </w:r>
                      <w:r w:rsidR="00393C3F">
                        <w:t>6</w:t>
                      </w:r>
                      <w:r>
                        <w:t>:</w:t>
                      </w:r>
                      <w:r w:rsidR="00393C3F">
                        <w:t>00</w:t>
                      </w:r>
                      <w:r w:rsidR="0063496A">
                        <w:t xml:space="preserve"> </w:t>
                      </w:r>
                      <w:r>
                        <w:t>pm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F20790">
        <w:rPr>
          <w:noProof/>
        </w:rPr>
        <mc:AlternateContent>
          <mc:Choice Requires="wps">
            <w:drawing>
              <wp:anchor distT="0" distB="457200" distL="114300" distR="114300" simplePos="0" relativeHeight="251659264" behindDoc="0" locked="0" layoutInCell="1" allowOverlap="1" wp14:anchorId="08985863" wp14:editId="2E418F9E">
                <wp:simplePos x="0" y="0"/>
                <wp:positionH relativeFrom="margin">
                  <wp:posOffset>51435</wp:posOffset>
                </wp:positionH>
                <wp:positionV relativeFrom="page">
                  <wp:posOffset>2540</wp:posOffset>
                </wp:positionV>
                <wp:extent cx="5029200" cy="2286000"/>
                <wp:effectExtent l="0" t="0" r="0" b="0"/>
                <wp:wrapTopAndBottom/>
                <wp:docPr id="1" name="Rectangle 1" title="Masthea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2286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6F57DD" w14:textId="45E1EA6D" w:rsidR="001A4979" w:rsidRDefault="00393C3F">
                            <w:pPr>
                              <w:pStyle w:val="Title"/>
                            </w:pPr>
                            <w:r>
                              <w:t>Spring -Hibernate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46304" tIns="228600" rIns="146304" bIns="9144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85863" id="Rectangle 1" o:spid="_x0000_s1027" alt="Title: Masthead" style="position:absolute;margin-left:4.05pt;margin-top:.2pt;width:396pt;height:180pt;z-index:251659264;visibility:visible;mso-wrap-style:square;mso-width-percent:1000;mso-height-percent:0;mso-wrap-distance-left:9pt;mso-wrap-distance-top:0;mso-wrap-distance-right:9pt;mso-wrap-distance-bottom:36pt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" fillcolor="#6ca800 [3204]" stroked="f" strokeweight="1pt">
                <v:textbox inset="11.52pt,18pt,11.52pt,7.2pt">
                  <w:txbxContent>
                    <w:p w14:paraId="4D6F57DD" w14:textId="45E1EA6D" w:rsidR="001A4979" w:rsidRDefault="00393C3F">
                      <w:pPr>
                        <w:pStyle w:val="Title"/>
                      </w:pPr>
                      <w:r>
                        <w:t>Spring -Hibernate</w:t>
                      </w:r>
                    </w:p>
                  </w:txbxContent>
                </v:textbox>
                <w10:wrap type="topAndBottom" anchorx="margin" anchory="page"/>
              </v:rect>
            </w:pict>
          </mc:Fallback>
        </mc:AlternateContent>
      </w:r>
      <w:r w:rsidR="002B6B8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CBDC3E" wp14:editId="53F6A423">
                <wp:simplePos x="0" y="0"/>
                <wp:positionH relativeFrom="page">
                  <wp:posOffset>-63501</wp:posOffset>
                </wp:positionH>
                <wp:positionV relativeFrom="page">
                  <wp:posOffset>0</wp:posOffset>
                </wp:positionV>
                <wp:extent cx="2400935" cy="2286000"/>
                <wp:effectExtent l="0" t="0" r="12065" b="0"/>
                <wp:wrapSquare wrapText="bothSides"/>
                <wp:docPr id="2" name="Text Box 2" title="Volume and da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935" cy="228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B25D8" w14:textId="74401555" w:rsidR="001A4979" w:rsidRDefault="00104699">
                            <w:pPr>
                              <w:pStyle w:val="Subtitle"/>
                            </w:pPr>
                            <w:r>
                              <w:t xml:space="preserve">Assignment </w:t>
                            </w:r>
                            <w:r w:rsidR="0063496A"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0" tIns="228600" rIns="146304" bIns="9144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outside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BDC3E" id="Text Box 2" o:spid="_x0000_s1028" type="#_x0000_t202" alt="Title: Volume and date" style="position:absolute;margin-left:-5pt;margin-top:0;width:189.05pt;height:180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outer-margin-area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" fillcolor="white [3201]" stroked="f" strokeweight=".5pt">
                <v:textbox inset="36pt,18pt,11.52pt,7.2pt">
                  <w:txbxContent>
                    <w:p w14:paraId="1D0B25D8" w14:textId="74401555" w:rsidR="001A4979" w:rsidRDefault="00104699">
                      <w:pPr>
                        <w:pStyle w:val="Subtitle"/>
                      </w:pPr>
                      <w:r>
                        <w:t xml:space="preserve">Assignment </w:t>
                      </w:r>
                      <w:r w:rsidR="0063496A">
                        <w:t>7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CB2087">
        <w:t xml:space="preserve"> </w:t>
      </w:r>
    </w:p>
    <w:p w14:paraId="3E7640B1" w14:textId="5EDACB11" w:rsidR="009B312C" w:rsidRPr="00AB5A19" w:rsidRDefault="00392B91" w:rsidP="00AB5A19">
      <w:pPr>
        <w:pStyle w:val="Heading1"/>
        <w:ind w:left="90" w:hanging="90"/>
        <w:jc w:val="both"/>
        <w:rPr>
          <w:bCs/>
          <w:sz w:val="28"/>
          <w:szCs w:val="28"/>
        </w:rPr>
      </w:pPr>
      <w:r>
        <w:rPr>
          <w:sz w:val="28"/>
          <w:szCs w:val="28"/>
        </w:rPr>
        <w:t>Create a basic application to perform basic CRUD operation</w:t>
      </w:r>
      <w:r w:rsidR="00393C3F">
        <w:rPr>
          <w:bCs/>
          <w:sz w:val="28"/>
          <w:szCs w:val="28"/>
        </w:rPr>
        <w:t xml:space="preserve"> – Using Spring Hibernate architecture. </w:t>
      </w:r>
    </w:p>
    <w:p w14:paraId="002A6981" w14:textId="22AC6BAE" w:rsidR="003F5AD4" w:rsidRDefault="00F2731F" w:rsidP="003F5AD4">
      <w:pPr>
        <w:pStyle w:val="Heading2"/>
      </w:pPr>
      <w:r>
        <w:t>Feature List:</w:t>
      </w:r>
    </w:p>
    <w:p w14:paraId="74E4844F" w14:textId="6FE8C870" w:rsidR="00931E44" w:rsidRDefault="00F33D32" w:rsidP="00F2731F">
      <w:pPr>
        <w:pStyle w:val="ListParagraph"/>
        <w:numPr>
          <w:ilvl w:val="0"/>
          <w:numId w:val="16"/>
        </w:numPr>
      </w:pPr>
      <w:r>
        <w:t>User logs in valid values stored in the database. (Value stored in the database)</w:t>
      </w:r>
    </w:p>
    <w:p w14:paraId="7DB4CAE6" w14:textId="310CBA5D" w:rsidR="00931E44" w:rsidRPr="00001EB5" w:rsidRDefault="00931E44" w:rsidP="00F2731F">
      <w:pPr>
        <w:pStyle w:val="ListParagraph"/>
        <w:numPr>
          <w:ilvl w:val="0"/>
          <w:numId w:val="16"/>
        </w:numPr>
        <w:rPr>
          <w:b/>
        </w:rPr>
      </w:pPr>
      <w:r>
        <w:t>User can view and/or edit his existing resume.</w:t>
      </w:r>
      <w:r w:rsidR="00001EB5">
        <w:t xml:space="preserve"> </w:t>
      </w:r>
      <w:r w:rsidR="00001EB5" w:rsidRPr="00001EB5">
        <w:rPr>
          <w:b/>
        </w:rPr>
        <w:t>(View will load the dat</w:t>
      </w:r>
      <w:r w:rsidR="00001EB5">
        <w:rPr>
          <w:b/>
        </w:rPr>
        <w:t>a from the Database after logging</w:t>
      </w:r>
      <w:r w:rsidR="00001EB5" w:rsidRPr="00001EB5">
        <w:rPr>
          <w:b/>
        </w:rPr>
        <w:t>)</w:t>
      </w:r>
      <w:r w:rsidRPr="00001EB5">
        <w:rPr>
          <w:b/>
        </w:rPr>
        <w:t xml:space="preserve"> </w:t>
      </w:r>
    </w:p>
    <w:p w14:paraId="5164B4C7" w14:textId="50565C13" w:rsidR="00931E44" w:rsidRDefault="00931E44" w:rsidP="00F2731F">
      <w:pPr>
        <w:pStyle w:val="ListParagraph"/>
        <w:numPr>
          <w:ilvl w:val="0"/>
          <w:numId w:val="16"/>
        </w:numPr>
      </w:pPr>
      <w:r>
        <w:t>User should have the ability to save his progress. (</w:t>
      </w:r>
      <w:r w:rsidRPr="00F33D32">
        <w:rPr>
          <w:b/>
        </w:rPr>
        <w:t>Either at every step</w:t>
      </w:r>
      <w:r w:rsidR="00001EB5">
        <w:rPr>
          <w:b/>
        </w:rPr>
        <w:t xml:space="preserve"> or at the Final Step</w:t>
      </w:r>
      <w:r>
        <w:t xml:space="preserve">) </w:t>
      </w:r>
    </w:p>
    <w:p w14:paraId="10F7A50D" w14:textId="515FF51C" w:rsidR="00931E44" w:rsidRDefault="00931E44" w:rsidP="00931E44">
      <w:pPr>
        <w:pStyle w:val="ListParagraph"/>
      </w:pPr>
      <w:r>
        <w:t>Note: Save means pers</w:t>
      </w:r>
      <w:r w:rsidR="00F33D32">
        <w:t>isting the changes to database using HIBERNATE</w:t>
      </w:r>
    </w:p>
    <w:p w14:paraId="67F04730" w14:textId="4F916A2D" w:rsidR="00931E44" w:rsidRDefault="00931E44" w:rsidP="00F2731F">
      <w:pPr>
        <w:pStyle w:val="ListParagraph"/>
        <w:numPr>
          <w:ilvl w:val="0"/>
          <w:numId w:val="16"/>
        </w:numPr>
      </w:pPr>
      <w:r>
        <w:t xml:space="preserve">Resume building should contain the following category. </w:t>
      </w:r>
    </w:p>
    <w:p w14:paraId="6B5A5AF0" w14:textId="045F8D25" w:rsidR="0006594E" w:rsidRDefault="0006594E" w:rsidP="00931E44">
      <w:pPr>
        <w:pStyle w:val="ListParagraph"/>
        <w:numPr>
          <w:ilvl w:val="1"/>
          <w:numId w:val="16"/>
        </w:numPr>
      </w:pPr>
      <w:r>
        <w:t>Lines About Yourself</w:t>
      </w:r>
    </w:p>
    <w:p w14:paraId="18A327FA" w14:textId="5891C5B3" w:rsidR="00931E44" w:rsidRDefault="0006594E" w:rsidP="00931E44">
      <w:pPr>
        <w:pStyle w:val="ListParagraph"/>
        <w:numPr>
          <w:ilvl w:val="1"/>
          <w:numId w:val="16"/>
        </w:numPr>
      </w:pPr>
      <w:r>
        <w:t>Location</w:t>
      </w:r>
    </w:p>
    <w:p w14:paraId="60B683E7" w14:textId="76F861E3" w:rsidR="0006594E" w:rsidRDefault="0006594E" w:rsidP="00931E44">
      <w:pPr>
        <w:pStyle w:val="ListParagraph"/>
        <w:numPr>
          <w:ilvl w:val="1"/>
          <w:numId w:val="16"/>
        </w:numPr>
      </w:pPr>
      <w:r>
        <w:t>Education Info</w:t>
      </w:r>
    </w:p>
    <w:p w14:paraId="5A358C42" w14:textId="02617016" w:rsidR="004F46F2" w:rsidRDefault="0006594E" w:rsidP="0063496A">
      <w:pPr>
        <w:pStyle w:val="ListParagraph"/>
        <w:numPr>
          <w:ilvl w:val="1"/>
          <w:numId w:val="16"/>
        </w:numPr>
      </w:pPr>
      <w:r>
        <w:t>Academic Project</w:t>
      </w:r>
    </w:p>
    <w:p w14:paraId="1AFA34DF" w14:textId="77777777" w:rsidR="00F33D32" w:rsidRDefault="003F5AD4" w:rsidP="00F33D32">
      <w:pPr>
        <w:pStyle w:val="Heading2"/>
        <w:rPr>
          <w:rFonts w:asciiTheme="minorHAnsi" w:eastAsiaTheme="minorHAnsi" w:hAnsiTheme="minorHAnsi" w:cstheme="minorBidi"/>
          <w:b w:val="0"/>
          <w:szCs w:val="24"/>
        </w:rPr>
      </w:pPr>
      <w:r w:rsidRPr="003F5AD4">
        <w:t>Architecture:</w:t>
      </w:r>
      <w:r w:rsidR="00F33D32">
        <w:rPr>
          <w:rFonts w:asciiTheme="minorHAnsi" w:eastAsiaTheme="minorHAnsi" w:hAnsiTheme="minorHAnsi" w:cstheme="minorBidi"/>
          <w:b w:val="0"/>
          <w:szCs w:val="24"/>
        </w:rPr>
        <w:t xml:space="preserve"> </w:t>
      </w:r>
    </w:p>
    <w:p w14:paraId="508A340E" w14:textId="2CE0A21B" w:rsidR="003F5AD4" w:rsidRDefault="00F33D32" w:rsidP="00F33D32">
      <w:pPr>
        <w:pStyle w:val="Heading2"/>
        <w:numPr>
          <w:ilvl w:val="1"/>
          <w:numId w:val="15"/>
        </w:numPr>
      </w:pPr>
      <w:r>
        <w:rPr>
          <w:rFonts w:asciiTheme="minorHAnsi" w:eastAsiaTheme="minorHAnsi" w:hAnsiTheme="minorHAnsi" w:cstheme="minorBidi"/>
          <w:b w:val="0"/>
          <w:szCs w:val="24"/>
        </w:rPr>
        <w:t xml:space="preserve">Reuse any existing assignment for session management. </w:t>
      </w:r>
    </w:p>
    <w:p w14:paraId="55EA0FCD" w14:textId="08EAC9A3" w:rsidR="00082B0F" w:rsidRDefault="00F33D32" w:rsidP="000A34BD">
      <w:pPr>
        <w:pStyle w:val="ListParagraph"/>
        <w:numPr>
          <w:ilvl w:val="1"/>
          <w:numId w:val="15"/>
        </w:numPr>
      </w:pPr>
      <w:r>
        <w:t xml:space="preserve">Navigation can be </w:t>
      </w:r>
      <w:r w:rsidR="00001EB5">
        <w:t>basic, action is next servlet (</w:t>
      </w:r>
      <w:r>
        <w:t>MVC style is NOT Required</w:t>
      </w:r>
      <w:r w:rsidR="00EA4D1B">
        <w:t>, if present not an issue</w:t>
      </w:r>
      <w:r>
        <w:t xml:space="preserve">) </w:t>
      </w:r>
      <w:r w:rsidR="00783837">
        <w:t xml:space="preserve"> </w:t>
      </w:r>
    </w:p>
    <w:p w14:paraId="45671176" w14:textId="78166D03" w:rsidR="00393C3F" w:rsidRDefault="00393C3F" w:rsidP="000A34BD">
      <w:pPr>
        <w:pStyle w:val="ListParagraph"/>
        <w:numPr>
          <w:ilvl w:val="1"/>
          <w:numId w:val="15"/>
        </w:numPr>
      </w:pPr>
      <w:r>
        <w:t xml:space="preserve">Controller </w:t>
      </w:r>
      <w:r>
        <w:sym w:font="Wingdings" w:char="F0E0"/>
      </w:r>
      <w:r>
        <w:t xml:space="preserve"> Page Controller </w:t>
      </w:r>
      <w:r w:rsidR="00BB5A68">
        <w:sym w:font="Wingdings" w:char="F0E0"/>
      </w:r>
      <w:r w:rsidR="00BB5A68">
        <w:t xml:space="preserve"> Service </w:t>
      </w:r>
      <w:r w:rsidR="00BB5A68">
        <w:sym w:font="Wingdings" w:char="F0E0"/>
      </w:r>
      <w:r w:rsidR="00BB5A68">
        <w:t xml:space="preserve">DAO </w:t>
      </w:r>
      <w:r w:rsidR="00BB5A68">
        <w:sym w:font="Wingdings" w:char="F0E0"/>
      </w:r>
      <w:r w:rsidR="00BB5A68">
        <w:t xml:space="preserve"> Entity. (Using Spring for DI)</w:t>
      </w:r>
    </w:p>
    <w:p w14:paraId="4DAA7DF2" w14:textId="77777777" w:rsidR="00BB5A68" w:rsidRDefault="00BB5A68" w:rsidP="00BB5A68">
      <w:pPr>
        <w:pStyle w:val="ListParagraph"/>
      </w:pPr>
    </w:p>
    <w:p w14:paraId="3C0FC505" w14:textId="42BF1C12" w:rsidR="0063496A" w:rsidRDefault="0063496A" w:rsidP="0063496A">
      <w:pPr>
        <w:spacing w:after="0" w:line="240" w:lineRule="auto"/>
      </w:pPr>
      <w:r>
        <w:t>Note:</w:t>
      </w:r>
    </w:p>
    <w:p w14:paraId="02227F7F" w14:textId="353A5466" w:rsidR="00541057" w:rsidRDefault="00F33D32" w:rsidP="0063496A">
      <w:pPr>
        <w:pStyle w:val="ListParagraph"/>
        <w:numPr>
          <w:ilvl w:val="0"/>
          <w:numId w:val="18"/>
        </w:numPr>
      </w:pPr>
      <w:r w:rsidRPr="00F33D32">
        <w:t>A</w:t>
      </w:r>
      <w:r>
        <w:t xml:space="preserve"> JSP </w:t>
      </w:r>
      <w:r w:rsidR="0063496A">
        <w:t>page,</w:t>
      </w:r>
      <w:r w:rsidR="00541057">
        <w:t xml:space="preserve"> </w:t>
      </w:r>
      <w:r w:rsidR="0063496A">
        <w:t>would be backed by Model POJO (</w:t>
      </w:r>
      <w:proofErr w:type="spellStart"/>
      <w:r w:rsidR="0063496A">
        <w:t>Eg</w:t>
      </w:r>
      <w:proofErr w:type="spellEnd"/>
      <w:r w:rsidR="0063496A">
        <w:t>.</w:t>
      </w:r>
      <w:r w:rsidR="00541057">
        <w:t xml:space="preserve">: If Skill </w:t>
      </w:r>
      <w:proofErr w:type="gramStart"/>
      <w:r w:rsidR="00541057">
        <w:t>has ,</w:t>
      </w:r>
      <w:proofErr w:type="gramEnd"/>
      <w:r w:rsidR="00541057">
        <w:t xml:space="preserve"> 5 different skill then then , should be a SkillModel.java) </w:t>
      </w:r>
    </w:p>
    <w:p w14:paraId="0AAD4311" w14:textId="77777777" w:rsidR="00393C3F" w:rsidRDefault="00541057" w:rsidP="0063496A">
      <w:pPr>
        <w:pStyle w:val="ListParagraph"/>
        <w:numPr>
          <w:ilvl w:val="0"/>
          <w:numId w:val="18"/>
        </w:numPr>
      </w:pPr>
      <w:r>
        <w:t>Entity,</w:t>
      </w:r>
      <w:r w:rsidR="0063496A">
        <w:t xml:space="preserve"> would be the mapping of the database, would</w:t>
      </w:r>
      <w:r w:rsidR="00EA4D1B">
        <w:t xml:space="preserve"> be generated by Hibernate reverse engineering.</w:t>
      </w:r>
    </w:p>
    <w:p w14:paraId="22E4398C" w14:textId="2F0C016C" w:rsidR="0063496A" w:rsidRDefault="00393C3F" w:rsidP="00393C3F">
      <w:pPr>
        <w:pStyle w:val="ListParagraph"/>
        <w:numPr>
          <w:ilvl w:val="0"/>
          <w:numId w:val="18"/>
        </w:numPr>
      </w:pPr>
      <w:r>
        <w:t xml:space="preserve">Service Class is need to handle any business related process. </w:t>
      </w:r>
      <w:r w:rsidR="00061989">
        <w:t>(Converting</w:t>
      </w:r>
      <w:r>
        <w:t xml:space="preserve"> POJO to Entity) </w:t>
      </w:r>
    </w:p>
    <w:p w14:paraId="60FEBC99" w14:textId="4E80AB11" w:rsidR="00BB5A68" w:rsidRDefault="00BB5A68" w:rsidP="00393C3F">
      <w:pPr>
        <w:pStyle w:val="ListParagraph"/>
        <w:numPr>
          <w:ilvl w:val="0"/>
          <w:numId w:val="18"/>
        </w:numPr>
      </w:pPr>
      <w:r>
        <w:lastRenderedPageBreak/>
        <w:t xml:space="preserve">Spring with inject the dependencies for Controller, </w:t>
      </w:r>
      <w:bookmarkStart w:id="0" w:name="_GoBack"/>
      <w:bookmarkEnd w:id="0"/>
      <w:r w:rsidR="00061989">
        <w:t>Service,</w:t>
      </w:r>
      <w:r>
        <w:t xml:space="preserve"> Dao. </w:t>
      </w:r>
    </w:p>
    <w:p w14:paraId="5C05272B" w14:textId="77777777" w:rsidR="00393C3F" w:rsidRPr="0063496A" w:rsidRDefault="00393C3F" w:rsidP="00393C3F">
      <w:pPr>
        <w:pStyle w:val="ListParagraph"/>
      </w:pPr>
    </w:p>
    <w:p w14:paraId="2D118EED" w14:textId="2F277326" w:rsidR="005C0764" w:rsidRDefault="00A7561C" w:rsidP="00DF46C6">
      <w:pPr>
        <w:pStyle w:val="Heading2"/>
        <w:ind w:left="360"/>
      </w:pPr>
      <w:r>
        <w:t>Note</w:t>
      </w:r>
    </w:p>
    <w:p w14:paraId="01265F07" w14:textId="48AA03EE" w:rsidR="00E14FCC" w:rsidRDefault="00E14FCC" w:rsidP="00DF46C6">
      <w:pPr>
        <w:pStyle w:val="ContactInfo"/>
        <w:numPr>
          <w:ilvl w:val="0"/>
          <w:numId w:val="3"/>
        </w:numPr>
        <w:ind w:left="1080"/>
      </w:pPr>
      <w:r w:rsidRPr="00A7561C">
        <w:rPr>
          <w:b/>
        </w:rPr>
        <w:t>No Late Submission</w:t>
      </w:r>
      <w:r>
        <w:t>.</w:t>
      </w:r>
    </w:p>
    <w:p w14:paraId="14C1B4A6" w14:textId="36ED4B2E" w:rsidR="00E14FCC" w:rsidRDefault="00E14FCC" w:rsidP="00DF46C6">
      <w:pPr>
        <w:pStyle w:val="ContactInfo"/>
        <w:numPr>
          <w:ilvl w:val="0"/>
          <w:numId w:val="3"/>
        </w:numPr>
        <w:ind w:left="1080"/>
      </w:pPr>
      <w:r w:rsidRPr="00E14FCC">
        <w:t xml:space="preserve">TA will only assist in Tomcat/Eclipse and </w:t>
      </w:r>
      <w:r w:rsidR="00AA0CDD">
        <w:t>JSP/</w:t>
      </w:r>
      <w:r w:rsidRPr="00E14FCC">
        <w:t>Servlet issues</w:t>
      </w:r>
      <w:r>
        <w:t>.</w:t>
      </w:r>
    </w:p>
    <w:p w14:paraId="27445BDA" w14:textId="027310ED" w:rsidR="00A7561C" w:rsidRPr="0063496A" w:rsidRDefault="00E14FCC" w:rsidP="0063496A">
      <w:pPr>
        <w:pStyle w:val="ContactInfo"/>
        <w:numPr>
          <w:ilvl w:val="0"/>
          <w:numId w:val="3"/>
        </w:numPr>
        <w:ind w:left="1080"/>
        <w:rPr>
          <w:b/>
        </w:rPr>
      </w:pPr>
      <w:r w:rsidRPr="00E14FCC">
        <w:rPr>
          <w:b/>
        </w:rPr>
        <w:t xml:space="preserve">Any Student found copying or assisting other students by sharing will receive an F grade. </w:t>
      </w:r>
      <w:r w:rsidR="002B6B8B" w:rsidRPr="00E14FCC">
        <w:rPr>
          <w:b/>
        </w:rPr>
        <w:t xml:space="preserve"> </w:t>
      </w:r>
    </w:p>
    <w:sectPr w:rsidR="00A7561C" w:rsidRPr="0063496A">
      <w:headerReference w:type="default" r:id="rId11"/>
      <w:pgSz w:w="12240" w:h="15840"/>
      <w:pgMar w:top="1008" w:right="720" w:bottom="720" w:left="3600" w:header="43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8687EA" w14:textId="77777777" w:rsidR="003E76ED" w:rsidRDefault="003E76ED">
      <w:pPr>
        <w:spacing w:after="0" w:line="240" w:lineRule="auto"/>
      </w:pPr>
      <w:r>
        <w:separator/>
      </w:r>
    </w:p>
  </w:endnote>
  <w:endnote w:type="continuationSeparator" w:id="0">
    <w:p w14:paraId="4C860694" w14:textId="77777777" w:rsidR="003E76ED" w:rsidRDefault="003E7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81B1A4" w14:textId="77777777" w:rsidR="003E76ED" w:rsidRDefault="003E76ED">
      <w:pPr>
        <w:spacing w:after="0" w:line="240" w:lineRule="auto"/>
      </w:pPr>
      <w:r>
        <w:separator/>
      </w:r>
    </w:p>
  </w:footnote>
  <w:footnote w:type="continuationSeparator" w:id="0">
    <w:p w14:paraId="214A6233" w14:textId="77777777" w:rsidR="003E76ED" w:rsidRDefault="003E76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171608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BE03483" w14:textId="77777777" w:rsidR="001A4979" w:rsidRDefault="002B6B8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198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FA310CE"/>
    <w:multiLevelType w:val="hybridMultilevel"/>
    <w:tmpl w:val="959C307A"/>
    <w:lvl w:ilvl="0" w:tplc="A0DA5E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C5AD9"/>
    <w:multiLevelType w:val="hybridMultilevel"/>
    <w:tmpl w:val="DF8CA3A0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328B306F"/>
    <w:multiLevelType w:val="hybridMultilevel"/>
    <w:tmpl w:val="959C307A"/>
    <w:lvl w:ilvl="0" w:tplc="A0DA5E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F20A55"/>
    <w:multiLevelType w:val="hybridMultilevel"/>
    <w:tmpl w:val="7518A9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683FF6"/>
    <w:multiLevelType w:val="hybridMultilevel"/>
    <w:tmpl w:val="2690C7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03398B"/>
    <w:multiLevelType w:val="hybridMultilevel"/>
    <w:tmpl w:val="052CC66A"/>
    <w:lvl w:ilvl="0" w:tplc="D46CB0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176DE5"/>
    <w:multiLevelType w:val="hybridMultilevel"/>
    <w:tmpl w:val="959C307A"/>
    <w:lvl w:ilvl="0" w:tplc="A0DA5E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4968E5"/>
    <w:multiLevelType w:val="hybridMultilevel"/>
    <w:tmpl w:val="C436DE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305DD4"/>
    <w:multiLevelType w:val="hybridMultilevel"/>
    <w:tmpl w:val="A2062F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F72847"/>
    <w:multiLevelType w:val="hybridMultilevel"/>
    <w:tmpl w:val="33768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967DCD"/>
    <w:multiLevelType w:val="hybridMultilevel"/>
    <w:tmpl w:val="8C1468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960607"/>
    <w:multiLevelType w:val="hybridMultilevel"/>
    <w:tmpl w:val="758CDFB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77539D2"/>
    <w:multiLevelType w:val="hybridMultilevel"/>
    <w:tmpl w:val="347AA7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BC1CF3"/>
    <w:multiLevelType w:val="hybridMultilevel"/>
    <w:tmpl w:val="9A423E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D790647"/>
    <w:multiLevelType w:val="hybridMultilevel"/>
    <w:tmpl w:val="36887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BB68CE"/>
    <w:multiLevelType w:val="hybridMultilevel"/>
    <w:tmpl w:val="CDA250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CB489A"/>
    <w:multiLevelType w:val="hybridMultilevel"/>
    <w:tmpl w:val="EFF40EE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16"/>
  </w:num>
  <w:num w:numId="5">
    <w:abstractNumId w:val="10"/>
  </w:num>
  <w:num w:numId="6">
    <w:abstractNumId w:val="6"/>
  </w:num>
  <w:num w:numId="7">
    <w:abstractNumId w:val="2"/>
  </w:num>
  <w:num w:numId="8">
    <w:abstractNumId w:val="15"/>
  </w:num>
  <w:num w:numId="9">
    <w:abstractNumId w:val="11"/>
  </w:num>
  <w:num w:numId="10">
    <w:abstractNumId w:val="12"/>
  </w:num>
  <w:num w:numId="11">
    <w:abstractNumId w:val="4"/>
  </w:num>
  <w:num w:numId="12">
    <w:abstractNumId w:val="7"/>
  </w:num>
  <w:num w:numId="13">
    <w:abstractNumId w:val="13"/>
  </w:num>
  <w:num w:numId="14">
    <w:abstractNumId w:val="14"/>
  </w:num>
  <w:num w:numId="15">
    <w:abstractNumId w:val="3"/>
  </w:num>
  <w:num w:numId="16">
    <w:abstractNumId w:val="8"/>
  </w:num>
  <w:num w:numId="17">
    <w:abstractNumId w:val="17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699"/>
    <w:rsid w:val="00001EB5"/>
    <w:rsid w:val="00022614"/>
    <w:rsid w:val="00034A29"/>
    <w:rsid w:val="00041917"/>
    <w:rsid w:val="00044249"/>
    <w:rsid w:val="00044D85"/>
    <w:rsid w:val="000608B5"/>
    <w:rsid w:val="00061989"/>
    <w:rsid w:val="0006594E"/>
    <w:rsid w:val="00082B0F"/>
    <w:rsid w:val="000A34BD"/>
    <w:rsid w:val="000B258C"/>
    <w:rsid w:val="000B4B2A"/>
    <w:rsid w:val="000C0EE0"/>
    <w:rsid w:val="000C6261"/>
    <w:rsid w:val="000E3BAF"/>
    <w:rsid w:val="00104699"/>
    <w:rsid w:val="00125CDA"/>
    <w:rsid w:val="00142D75"/>
    <w:rsid w:val="00142ED8"/>
    <w:rsid w:val="001577D4"/>
    <w:rsid w:val="001779D8"/>
    <w:rsid w:val="00184CD7"/>
    <w:rsid w:val="001A4979"/>
    <w:rsid w:val="001B346B"/>
    <w:rsid w:val="001F16DE"/>
    <w:rsid w:val="001F702F"/>
    <w:rsid w:val="00235E6F"/>
    <w:rsid w:val="00255C48"/>
    <w:rsid w:val="00283190"/>
    <w:rsid w:val="00295DE5"/>
    <w:rsid w:val="002A40DE"/>
    <w:rsid w:val="002B6B8B"/>
    <w:rsid w:val="002C3E70"/>
    <w:rsid w:val="002E4359"/>
    <w:rsid w:val="00321FB6"/>
    <w:rsid w:val="00334C8C"/>
    <w:rsid w:val="0033717D"/>
    <w:rsid w:val="003548FA"/>
    <w:rsid w:val="0037580E"/>
    <w:rsid w:val="00392B91"/>
    <w:rsid w:val="00393C3F"/>
    <w:rsid w:val="00393DD3"/>
    <w:rsid w:val="003A7A09"/>
    <w:rsid w:val="003D2462"/>
    <w:rsid w:val="003E76ED"/>
    <w:rsid w:val="003F5AD4"/>
    <w:rsid w:val="00452BE2"/>
    <w:rsid w:val="00473319"/>
    <w:rsid w:val="00477A0A"/>
    <w:rsid w:val="00477DED"/>
    <w:rsid w:val="004A146C"/>
    <w:rsid w:val="004B0EEF"/>
    <w:rsid w:val="004B4154"/>
    <w:rsid w:val="004E0748"/>
    <w:rsid w:val="004E584B"/>
    <w:rsid w:val="004F46F2"/>
    <w:rsid w:val="004F5CB6"/>
    <w:rsid w:val="00507108"/>
    <w:rsid w:val="00540234"/>
    <w:rsid w:val="00541057"/>
    <w:rsid w:val="00545E76"/>
    <w:rsid w:val="00581585"/>
    <w:rsid w:val="005851CB"/>
    <w:rsid w:val="005861C3"/>
    <w:rsid w:val="00594CCD"/>
    <w:rsid w:val="005A66AE"/>
    <w:rsid w:val="005B667B"/>
    <w:rsid w:val="005C0764"/>
    <w:rsid w:val="005C0BA1"/>
    <w:rsid w:val="005C4675"/>
    <w:rsid w:val="005F59D6"/>
    <w:rsid w:val="00607C4A"/>
    <w:rsid w:val="0063225A"/>
    <w:rsid w:val="0063496A"/>
    <w:rsid w:val="0063700E"/>
    <w:rsid w:val="006540EC"/>
    <w:rsid w:val="00682834"/>
    <w:rsid w:val="006C12E4"/>
    <w:rsid w:val="006C357C"/>
    <w:rsid w:val="006C6D20"/>
    <w:rsid w:val="006F7441"/>
    <w:rsid w:val="00715702"/>
    <w:rsid w:val="00723BA2"/>
    <w:rsid w:val="0073546B"/>
    <w:rsid w:val="00783837"/>
    <w:rsid w:val="00792D45"/>
    <w:rsid w:val="007F525C"/>
    <w:rsid w:val="008054E0"/>
    <w:rsid w:val="008240AB"/>
    <w:rsid w:val="00847926"/>
    <w:rsid w:val="00866B0A"/>
    <w:rsid w:val="008857CF"/>
    <w:rsid w:val="008E22F8"/>
    <w:rsid w:val="008E71B2"/>
    <w:rsid w:val="009266EA"/>
    <w:rsid w:val="009303C7"/>
    <w:rsid w:val="00931E44"/>
    <w:rsid w:val="00950BD8"/>
    <w:rsid w:val="009A10AA"/>
    <w:rsid w:val="009B312C"/>
    <w:rsid w:val="009D35CB"/>
    <w:rsid w:val="009D3DB7"/>
    <w:rsid w:val="009F529C"/>
    <w:rsid w:val="00A36FDF"/>
    <w:rsid w:val="00A40076"/>
    <w:rsid w:val="00A65146"/>
    <w:rsid w:val="00A7561C"/>
    <w:rsid w:val="00AA0CDD"/>
    <w:rsid w:val="00AA6427"/>
    <w:rsid w:val="00AB5A19"/>
    <w:rsid w:val="00AC3C0F"/>
    <w:rsid w:val="00AD41FA"/>
    <w:rsid w:val="00AE01E9"/>
    <w:rsid w:val="00B624B0"/>
    <w:rsid w:val="00B62A41"/>
    <w:rsid w:val="00B71714"/>
    <w:rsid w:val="00B837BA"/>
    <w:rsid w:val="00BB1EAE"/>
    <w:rsid w:val="00BB5A68"/>
    <w:rsid w:val="00CB0F58"/>
    <w:rsid w:val="00CB2087"/>
    <w:rsid w:val="00CC2BDB"/>
    <w:rsid w:val="00CC78D8"/>
    <w:rsid w:val="00CD78B4"/>
    <w:rsid w:val="00CF0F9E"/>
    <w:rsid w:val="00CF468A"/>
    <w:rsid w:val="00D01745"/>
    <w:rsid w:val="00D069C8"/>
    <w:rsid w:val="00D41281"/>
    <w:rsid w:val="00D64AEC"/>
    <w:rsid w:val="00D708AF"/>
    <w:rsid w:val="00D70952"/>
    <w:rsid w:val="00D8739D"/>
    <w:rsid w:val="00D93438"/>
    <w:rsid w:val="00DA5E02"/>
    <w:rsid w:val="00DD5249"/>
    <w:rsid w:val="00DF46C6"/>
    <w:rsid w:val="00E14FCC"/>
    <w:rsid w:val="00E35D1F"/>
    <w:rsid w:val="00E41AB2"/>
    <w:rsid w:val="00E54111"/>
    <w:rsid w:val="00E76D50"/>
    <w:rsid w:val="00E95DF3"/>
    <w:rsid w:val="00EA4D1B"/>
    <w:rsid w:val="00EC12F7"/>
    <w:rsid w:val="00EC494A"/>
    <w:rsid w:val="00ED3FB2"/>
    <w:rsid w:val="00ED5B7A"/>
    <w:rsid w:val="00ED6C13"/>
    <w:rsid w:val="00F20790"/>
    <w:rsid w:val="00F2731F"/>
    <w:rsid w:val="00F33D32"/>
    <w:rsid w:val="00F569FE"/>
    <w:rsid w:val="00F91517"/>
    <w:rsid w:val="00FB1568"/>
    <w:rsid w:val="00FF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26E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323948" w:themeColor="text2" w:themeTint="E6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80" w:after="120"/>
      <w:outlineLvl w:val="0"/>
    </w:pPr>
    <w:rPr>
      <w:rFonts w:asciiTheme="majorHAnsi" w:eastAsiaTheme="majorEastAsia" w:hAnsiTheme="majorHAnsi" w:cstheme="majorBidi"/>
      <w:b/>
      <w:color w:val="6CA800" w:themeColor="accent1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78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FFFFF" w:themeColor="background1"/>
      <w:kern w:val="28"/>
      <w:sz w:val="78"/>
      <w:szCs w:val="56"/>
    </w:rPr>
  </w:style>
  <w:style w:type="paragraph" w:styleId="Subtitle">
    <w:name w:val="Subtitle"/>
    <w:basedOn w:val="Normal"/>
    <w:link w:val="SubtitleChar"/>
    <w:uiPriority w:val="11"/>
    <w:qFormat/>
    <w:pPr>
      <w:numPr>
        <w:ilvl w:val="1"/>
      </w:numPr>
      <w:spacing w:after="0"/>
      <w:jc w:val="right"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Date">
    <w:name w:val="Date"/>
    <w:basedOn w:val="Normal"/>
    <w:link w:val="DateChar"/>
    <w:uiPriority w:val="99"/>
    <w:unhideWhenUsed/>
    <w:qFormat/>
    <w:pPr>
      <w:spacing w:after="40"/>
      <w:jc w:val="right"/>
    </w:pPr>
    <w:rPr>
      <w:b/>
      <w:color w:val="6CA800" w:themeColor="accent1"/>
      <w:sz w:val="32"/>
    </w:rPr>
  </w:style>
  <w:style w:type="character" w:customStyle="1" w:styleId="DateChar">
    <w:name w:val="Date Char"/>
    <w:basedOn w:val="DefaultParagraphFont"/>
    <w:link w:val="Date"/>
    <w:uiPriority w:val="99"/>
    <w:rPr>
      <w:b/>
      <w:color w:val="6CA800" w:themeColor="accent1"/>
      <w:sz w:val="32"/>
    </w:rPr>
  </w:style>
  <w:style w:type="paragraph" w:styleId="BlockText">
    <w:name w:val="Block Text"/>
    <w:basedOn w:val="Normal"/>
    <w:uiPriority w:val="99"/>
    <w:unhideWhenUsed/>
    <w:qFormat/>
    <w:pPr>
      <w:spacing w:after="380" w:line="326" w:lineRule="auto"/>
    </w:pPr>
    <w:rPr>
      <w:rFonts w:eastAsiaTheme="minorEastAsia"/>
      <w:iCs/>
      <w:sz w:val="28"/>
    </w:rPr>
  </w:style>
  <w:style w:type="paragraph" w:styleId="Quote">
    <w:name w:val="Quote"/>
    <w:basedOn w:val="Normal"/>
    <w:link w:val="QuoteChar"/>
    <w:uiPriority w:val="29"/>
    <w:qFormat/>
    <w:pPr>
      <w:pBdr>
        <w:top w:val="single" w:sz="8" w:space="10" w:color="auto"/>
        <w:bottom w:val="single" w:sz="8" w:space="10" w:color="auto"/>
      </w:pBdr>
      <w:spacing w:after="240" w:line="312" w:lineRule="auto"/>
      <w:jc w:val="right"/>
    </w:pPr>
    <w:rPr>
      <w:i/>
      <w:iCs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6CA800" w:themeColor="accent1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sz w:val="24"/>
      <w:szCs w:val="24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8" w:space="10" w:color="323948" w:themeColor="text2" w:themeTint="E6"/>
        <w:bottom w:val="single" w:sz="8" w:space="10" w:color="323948" w:themeColor="text2" w:themeTint="E6"/>
      </w:pBdr>
      <w:spacing w:after="240" w:line="312" w:lineRule="auto"/>
      <w:jc w:val="right"/>
    </w:pPr>
    <w:rPr>
      <w:b/>
      <w:i/>
      <w:iCs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iCs/>
      <w:sz w:val="28"/>
    </w:rPr>
  </w:style>
  <w:style w:type="paragraph" w:customStyle="1" w:styleId="Recipient">
    <w:name w:val="Recipient"/>
    <w:basedOn w:val="Normal"/>
    <w:uiPriority w:val="10"/>
    <w:qFormat/>
    <w:pPr>
      <w:spacing w:before="1760" w:after="0"/>
      <w:ind w:left="2880"/>
    </w:pPr>
    <w:rPr>
      <w:b/>
    </w:rPr>
  </w:style>
  <w:style w:type="paragraph" w:customStyle="1" w:styleId="Address">
    <w:name w:val="Address"/>
    <w:basedOn w:val="Normal"/>
    <w:uiPriority w:val="10"/>
    <w:qFormat/>
    <w:pPr>
      <w:ind w:left="2880"/>
      <w:contextualSpacing/>
    </w:pPr>
  </w:style>
  <w:style w:type="paragraph" w:customStyle="1" w:styleId="ContactInfo">
    <w:name w:val="Contact Info"/>
    <w:basedOn w:val="Normal"/>
    <w:uiPriority w:val="10"/>
    <w:qFormat/>
    <w:pPr>
      <w:contextualSpacing/>
    </w:pPr>
  </w:style>
  <w:style w:type="paragraph" w:customStyle="1" w:styleId="Company">
    <w:name w:val="Company"/>
    <w:basedOn w:val="Normal"/>
    <w:uiPriority w:val="10"/>
    <w:qFormat/>
    <w:pPr>
      <w:pBdr>
        <w:top w:val="single" w:sz="24" w:space="18" w:color="323948" w:themeColor="text2" w:themeTint="E6"/>
      </w:pBdr>
      <w:spacing w:after="0"/>
    </w:pPr>
    <w:rPr>
      <w:b/>
      <w:color w:val="6CA800" w:themeColor="accent1"/>
      <w:sz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Introduction">
    <w:name w:val="Introduction"/>
    <w:basedOn w:val="Normal"/>
    <w:link w:val="IntroductionChar"/>
    <w:uiPriority w:val="3"/>
    <w:qFormat/>
    <w:pPr>
      <w:spacing w:after="380" w:line="319" w:lineRule="auto"/>
    </w:pPr>
    <w:rPr>
      <w:sz w:val="28"/>
      <w:lang w:eastAsia="en-US"/>
    </w:rPr>
  </w:style>
  <w:style w:type="character" w:customStyle="1" w:styleId="IntroductionChar">
    <w:name w:val="Introduction Char"/>
    <w:basedOn w:val="DefaultParagraphFont"/>
    <w:link w:val="Introduction"/>
    <w:uiPriority w:val="3"/>
    <w:rPr>
      <w:sz w:val="28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9D3D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0764"/>
    <w:rPr>
      <w:color w:val="36C0CA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20790"/>
    <w:pPr>
      <w:spacing w:after="0" w:line="240" w:lineRule="auto"/>
    </w:pPr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2079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2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shwindsousa/Library/Containers/com.microsoft.Word/Data/Library/Caches/1033/TM10002088/Newsletter.dotx" TargetMode="External"/></Relationships>
</file>

<file path=word/theme/theme1.xml><?xml version="1.0" encoding="utf-8"?>
<a:theme xmlns:a="http://schemas.openxmlformats.org/drawingml/2006/main" name="Office Theme">
  <a:themeElements>
    <a:clrScheme name="Custom 14">
      <a:dk1>
        <a:sysClr val="windowText" lastClr="000000"/>
      </a:dk1>
      <a:lt1>
        <a:sysClr val="window" lastClr="FFFFFF"/>
      </a:lt1>
      <a:dk2>
        <a:srgbClr val="212630"/>
      </a:dk2>
      <a:lt2>
        <a:srgbClr val="F6F6F7"/>
      </a:lt2>
      <a:accent1>
        <a:srgbClr val="6CA800"/>
      </a:accent1>
      <a:accent2>
        <a:srgbClr val="E4D238"/>
      </a:accent2>
      <a:accent3>
        <a:srgbClr val="36C0CA"/>
      </a:accent3>
      <a:accent4>
        <a:srgbClr val="E25D52"/>
      </a:accent4>
      <a:accent5>
        <a:srgbClr val="E8993C"/>
      </a:accent5>
      <a:accent6>
        <a:srgbClr val="91669C"/>
      </a:accent6>
      <a:hlink>
        <a:srgbClr val="36C0CA"/>
      </a:hlink>
      <a:folHlink>
        <a:srgbClr val="91669C"/>
      </a:folHlink>
    </a:clrScheme>
    <a:fontScheme name="Times New Roman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CTQFD2CFPMXN-979-695</_dlc_DocId>
    <_dlc_DocIdUrl xmlns="498267d4-2a5a-4c72-99d3-cf7236a95ce8">
      <Url>https://msft.spoppe.com/teams/cpub/teams/Consumer/templates/_layouts/15/DocIdRedir.aspx?ID=CTQFD2CFPMXN-979-695</Url>
      <Description>CTQFD2CFPMXN-979-695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143DEB9F-FC0C-402E-832B-8D75170F9BB8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2.xml><?xml version="1.0" encoding="utf-8"?>
<ds:datastoreItem xmlns:ds="http://schemas.openxmlformats.org/officeDocument/2006/customXml" ds:itemID="{BC19B97D-CAC9-488B-AC81-BD32901363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A286F4A-A27C-4F7B-A59E-9C2B8CF0F8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987D29E-76DE-4E45-A640-C5EEE9968B47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Newsletter.dotx</Template>
  <TotalTime>58</TotalTime>
  <Pages>2</Pages>
  <Words>209</Words>
  <Characters>1194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Create a basic application to perform basic CRUD operation – Using Spring Hibern</vt:lpstr>
      <vt:lpstr>    Feature List:</vt:lpstr>
      <vt:lpstr>    Architecture: </vt:lpstr>
      <vt:lpstr>    Reuse any existing assignment for session management. </vt:lpstr>
      <vt:lpstr>    Note</vt:lpstr>
    </vt:vector>
  </TitlesOfParts>
  <Company/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Dsousa</dc:creator>
  <cp:keywords/>
  <dc:description/>
  <cp:lastModifiedBy>Ashwin Dsousa</cp:lastModifiedBy>
  <cp:revision>5</cp:revision>
  <cp:lastPrinted>2014-12-16T20:29:00Z</cp:lastPrinted>
  <dcterms:created xsi:type="dcterms:W3CDTF">2016-11-07T04:12:00Z</dcterms:created>
  <dcterms:modified xsi:type="dcterms:W3CDTF">2016-11-14T02:26:00Z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226a3654-a434-4e00-940f-10ffca04c7fd</vt:lpwstr>
  </property>
  <property fmtid="{D5CDD505-2E9C-101B-9397-08002B2CF9AE}" pid="3" name="ContentTypeId">
    <vt:lpwstr>0x010100012E2E405031D74DB051ADDB3D34E572</vt:lpwstr>
  </property>
  <property fmtid="{D5CDD505-2E9C-101B-9397-08002B2CF9AE}" pid="4" name="AssetID">
    <vt:lpwstr>TF10002064</vt:lpwstr>
  </property>
</Properties>
</file>