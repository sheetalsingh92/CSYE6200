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B293" w14:textId="31B0EDBB" w:rsidR="00CB2087" w:rsidRDefault="00F2731F" w:rsidP="00F2731F">
      <w:pPr>
        <w:pStyle w:val="Introduction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6CE3E862" wp14:editId="7DA9246B">
                <wp:simplePos x="0" y="0"/>
                <wp:positionH relativeFrom="page">
                  <wp:posOffset>51435</wp:posOffset>
                </wp:positionH>
                <wp:positionV relativeFrom="page">
                  <wp:posOffset>2743200</wp:posOffset>
                </wp:positionV>
                <wp:extent cx="2286000" cy="1198245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CD5A" w14:textId="412B7C84" w:rsidR="001A4979" w:rsidRDefault="00104699" w:rsidP="00104699">
                            <w:pPr>
                              <w:pStyle w:val="Quote"/>
                              <w:ind w:left="-360"/>
                              <w:jc w:val="left"/>
                            </w:pPr>
                            <w:r>
                              <w:t>D</w:t>
                            </w:r>
                            <w:r w:rsidR="00715702">
                              <w:t xml:space="preserve">ue Date: </w:t>
                            </w:r>
                            <w:r w:rsidR="00F2731F">
                              <w:t>Nov</w:t>
                            </w:r>
                            <w:r w:rsidR="00715702">
                              <w:t xml:space="preserve"> </w:t>
                            </w:r>
                            <w:r w:rsidR="00F2731F">
                              <w:t>04</w:t>
                            </w:r>
                            <w:r>
                              <w:t>, 4:00pm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3E86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alt="Title: Side bar" style="position:absolute;margin-left:4.05pt;margin-top:3in;width:180pt;height:94.3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" o:allowoverlap="f" fillcolor="white [3201]" stroked="f" strokeweight=".5pt">
                <v:textbox style="mso-fit-shape-to-text:t" inset="36pt,0,11.52pt,18pt">
                  <w:txbxContent>
                    <w:p w14:paraId="3571CD5A" w14:textId="412B7C84" w:rsidR="001A4979" w:rsidRDefault="00104699" w:rsidP="00104699">
                      <w:pPr>
                        <w:pStyle w:val="Quote"/>
                        <w:ind w:left="-360"/>
                        <w:jc w:val="left"/>
                      </w:pPr>
                      <w:r>
                        <w:t>D</w:t>
                      </w:r>
                      <w:r w:rsidR="00715702">
                        <w:t xml:space="preserve">ue Date: </w:t>
                      </w:r>
                      <w:r w:rsidR="00F2731F">
                        <w:t>Nov</w:t>
                      </w:r>
                      <w:r w:rsidR="00715702">
                        <w:t xml:space="preserve"> </w:t>
                      </w:r>
                      <w:r w:rsidR="00F2731F">
                        <w:t>04</w:t>
                      </w:r>
                      <w:r>
                        <w:t>, 4:00pm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20790">
        <w:rPr>
          <w:noProof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8985863" wp14:editId="2E418F9E">
                <wp:simplePos x="0" y="0"/>
                <wp:positionH relativeFrom="margin">
                  <wp:posOffset>51435</wp:posOffset>
                </wp:positionH>
                <wp:positionV relativeFrom="page">
                  <wp:posOffset>2540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57DD" w14:textId="49D95579" w:rsidR="001A4979" w:rsidRDefault="00F2731F">
                            <w:pPr>
                              <w:pStyle w:val="Title"/>
                            </w:pPr>
                            <w:r>
                              <w:t>Design a web based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5863" id="Rectangle 1" o:spid="_x0000_s1027" alt="Title: Masthead" style="position:absolute;margin-left:4.05pt;margin-top:.2pt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" fillcolor="#6ca800 [3204]" stroked="f" strokeweight="1pt">
                <v:textbox inset="11.52pt,18pt,11.52pt,7.2pt">
                  <w:txbxContent>
                    <w:p w14:paraId="4D6F57DD" w14:textId="49D95579" w:rsidR="001A4979" w:rsidRDefault="00F2731F">
                      <w:pPr>
                        <w:pStyle w:val="Title"/>
                      </w:pPr>
                      <w:r>
                        <w:t>Design a web based Application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2B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BDC3E" wp14:editId="53F6A423">
                <wp:simplePos x="0" y="0"/>
                <wp:positionH relativeFrom="page">
                  <wp:posOffset>-63501</wp:posOffset>
                </wp:positionH>
                <wp:positionV relativeFrom="page">
                  <wp:posOffset>0</wp:posOffset>
                </wp:positionV>
                <wp:extent cx="2400935" cy="2286000"/>
                <wp:effectExtent l="0" t="0" r="12065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5D8" w14:textId="7E312C07" w:rsidR="001A4979" w:rsidRDefault="00104699">
                            <w:pPr>
                              <w:pStyle w:val="Subtitle"/>
                            </w:pPr>
                            <w:r>
                              <w:t xml:space="preserve">Assignment </w:t>
                            </w:r>
                            <w:r w:rsidR="00545E76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DC3E" id="Text Box 2" o:spid="_x0000_s1028" type="#_x0000_t202" alt="Title: Volume and date" style="position:absolute;margin-left:-5pt;margin-top:0;width:189.0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outer-margin-area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" fillcolor="white [3201]" stroked="f" strokeweight=".5pt">
                <v:textbox inset="36pt,18pt,11.52pt,7.2pt">
                  <w:txbxContent>
                    <w:p w14:paraId="1D0B25D8" w14:textId="7E312C07" w:rsidR="001A4979" w:rsidRDefault="00104699">
                      <w:pPr>
                        <w:pStyle w:val="Subtitle"/>
                      </w:pPr>
                      <w:r>
                        <w:t xml:space="preserve">Assignment </w:t>
                      </w:r>
                      <w:r w:rsidR="00545E76">
                        <w:t>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B2087">
        <w:t xml:space="preserve"> </w:t>
      </w:r>
    </w:p>
    <w:p w14:paraId="3E7640B1" w14:textId="46094C83" w:rsidR="009B312C" w:rsidRPr="00AB5A19" w:rsidRDefault="00545E76" w:rsidP="00AB5A19">
      <w:pPr>
        <w:pStyle w:val="Heading1"/>
        <w:ind w:left="90" w:hanging="90"/>
        <w:jc w:val="both"/>
        <w:rPr>
          <w:bCs/>
          <w:sz w:val="28"/>
          <w:szCs w:val="28"/>
        </w:rPr>
      </w:pPr>
      <w:r w:rsidRPr="00AB5A19">
        <w:rPr>
          <w:sz w:val="28"/>
          <w:szCs w:val="28"/>
        </w:rPr>
        <w:t>Create a web b</w:t>
      </w:r>
      <w:r w:rsidR="00F2731F" w:rsidRPr="00AB5A19">
        <w:rPr>
          <w:sz w:val="28"/>
          <w:szCs w:val="28"/>
        </w:rPr>
        <w:t>ased application which helps a</w:t>
      </w:r>
      <w:r w:rsidRPr="00AB5A19">
        <w:rPr>
          <w:sz w:val="28"/>
          <w:szCs w:val="28"/>
        </w:rPr>
        <w:t xml:space="preserve"> user to </w:t>
      </w:r>
      <w:r w:rsidR="00F2731F" w:rsidRPr="00AB5A19">
        <w:rPr>
          <w:sz w:val="28"/>
          <w:szCs w:val="28"/>
        </w:rPr>
        <w:t xml:space="preserve">manage </w:t>
      </w:r>
      <w:r w:rsidRPr="00AB5A19">
        <w:rPr>
          <w:sz w:val="28"/>
          <w:szCs w:val="28"/>
        </w:rPr>
        <w:t>his resume</w:t>
      </w:r>
      <w:r w:rsidR="00D708AF" w:rsidRPr="00AB5A19">
        <w:rPr>
          <w:sz w:val="28"/>
          <w:szCs w:val="28"/>
        </w:rPr>
        <w:t>.</w:t>
      </w:r>
      <w:r w:rsidR="00F2731F" w:rsidRPr="00AB5A19">
        <w:rPr>
          <w:sz w:val="28"/>
          <w:szCs w:val="28"/>
        </w:rPr>
        <w:t xml:space="preserve"> The user needs to be registered in the system and after logging into the application, he can create a new resume, view his existing resume, make changes to the existing resume.</w:t>
      </w:r>
      <w:r w:rsidR="00D64AEC" w:rsidRPr="00AB5A19">
        <w:rPr>
          <w:rFonts w:ascii="Helvetica Neue" w:eastAsia="Times New Roman" w:hAnsi="Helvetica Neue" w:cs="Times New Roman"/>
          <w:bCs/>
          <w:color w:val="000000"/>
          <w:kern w:val="36"/>
          <w:sz w:val="28"/>
          <w:szCs w:val="28"/>
          <w:lang w:eastAsia="en-US"/>
        </w:rPr>
        <w:t xml:space="preserve"> </w:t>
      </w:r>
      <w:r w:rsidR="00AB5A19" w:rsidRPr="00AB5A19">
        <w:rPr>
          <w:bCs/>
          <w:sz w:val="28"/>
          <w:szCs w:val="28"/>
        </w:rPr>
        <w:t>Also new u</w:t>
      </w:r>
      <w:r w:rsidR="00D64AEC" w:rsidRPr="00AB5A19">
        <w:rPr>
          <w:bCs/>
          <w:sz w:val="28"/>
          <w:szCs w:val="28"/>
        </w:rPr>
        <w:t xml:space="preserve">ser </w:t>
      </w:r>
      <w:r w:rsidR="00AB5A19" w:rsidRPr="00AB5A19">
        <w:rPr>
          <w:bCs/>
          <w:sz w:val="28"/>
          <w:szCs w:val="28"/>
        </w:rPr>
        <w:t>has</w:t>
      </w:r>
      <w:r w:rsidR="00D64AEC" w:rsidRPr="00AB5A19">
        <w:rPr>
          <w:bCs/>
          <w:sz w:val="28"/>
          <w:szCs w:val="28"/>
        </w:rPr>
        <w:t xml:space="preserve"> the ability to register themselves in the application. </w:t>
      </w:r>
    </w:p>
    <w:p w14:paraId="002A6981" w14:textId="22AC6BAE" w:rsidR="003F5AD4" w:rsidRDefault="00F2731F" w:rsidP="003F5AD4">
      <w:pPr>
        <w:pStyle w:val="Heading2"/>
      </w:pPr>
      <w:r>
        <w:t>Feature List:</w:t>
      </w:r>
    </w:p>
    <w:p w14:paraId="146A5251" w14:textId="6B714EAF" w:rsidR="00F2731F" w:rsidRDefault="00F2731F" w:rsidP="00F2731F">
      <w:pPr>
        <w:pStyle w:val="ListParagraph"/>
        <w:numPr>
          <w:ilvl w:val="0"/>
          <w:numId w:val="16"/>
        </w:numPr>
      </w:pPr>
      <w:r>
        <w:t xml:space="preserve">Ability </w:t>
      </w:r>
      <w:r w:rsidR="00931E44">
        <w:t xml:space="preserve">for a registered user </w:t>
      </w:r>
      <w:r>
        <w:t xml:space="preserve">to log into the </w:t>
      </w:r>
      <w:r w:rsidR="00931E44">
        <w:t>system,</w:t>
      </w:r>
      <w:r>
        <w:t xml:space="preserve"> where the username and password is mentioned in the system. </w:t>
      </w:r>
    </w:p>
    <w:p w14:paraId="74E4844F" w14:textId="1BD8D1AB" w:rsidR="00931E44" w:rsidRDefault="00931E44" w:rsidP="00F2731F">
      <w:pPr>
        <w:pStyle w:val="ListParagraph"/>
        <w:numPr>
          <w:ilvl w:val="0"/>
          <w:numId w:val="16"/>
        </w:numPr>
      </w:pPr>
      <w:r>
        <w:t>User can create a new resume if not created.</w:t>
      </w:r>
    </w:p>
    <w:p w14:paraId="7DB4CAE6" w14:textId="07E7F3E0" w:rsidR="00931E44" w:rsidRDefault="00931E44" w:rsidP="00F2731F">
      <w:pPr>
        <w:pStyle w:val="ListParagraph"/>
        <w:numPr>
          <w:ilvl w:val="0"/>
          <w:numId w:val="16"/>
        </w:numPr>
      </w:pPr>
      <w:r>
        <w:t xml:space="preserve">User can view and/or edit his existing resume. </w:t>
      </w:r>
    </w:p>
    <w:p w14:paraId="5164B4C7" w14:textId="46EDE8F7" w:rsidR="00931E44" w:rsidRDefault="00931E44" w:rsidP="00F2731F">
      <w:pPr>
        <w:pStyle w:val="ListParagraph"/>
        <w:numPr>
          <w:ilvl w:val="0"/>
          <w:numId w:val="16"/>
        </w:numPr>
      </w:pPr>
      <w:r>
        <w:t xml:space="preserve">User should have the ability to save his progress. (Either at every step </w:t>
      </w:r>
      <w:r w:rsidRPr="00931E44">
        <w:rPr>
          <w:i/>
        </w:rPr>
        <w:t>or</w:t>
      </w:r>
      <w:r>
        <w:t xml:space="preserve"> at the final step) </w:t>
      </w:r>
    </w:p>
    <w:p w14:paraId="10F7A50D" w14:textId="45618578" w:rsidR="00931E44" w:rsidRDefault="00931E44" w:rsidP="00931E44">
      <w:pPr>
        <w:pStyle w:val="ListParagraph"/>
      </w:pPr>
      <w:r>
        <w:t xml:space="preserve">Note: Save means persisting the changes to database. </w:t>
      </w:r>
    </w:p>
    <w:p w14:paraId="67F04730" w14:textId="4F916A2D" w:rsidR="00931E44" w:rsidRDefault="00931E44" w:rsidP="00F2731F">
      <w:pPr>
        <w:pStyle w:val="ListParagraph"/>
        <w:numPr>
          <w:ilvl w:val="0"/>
          <w:numId w:val="16"/>
        </w:numPr>
      </w:pPr>
      <w:r>
        <w:t xml:space="preserve">Resume building should contain the following category. </w:t>
      </w:r>
    </w:p>
    <w:p w14:paraId="6B5A5AF0" w14:textId="045F8D25" w:rsidR="0006594E" w:rsidRDefault="0006594E" w:rsidP="00931E44">
      <w:pPr>
        <w:pStyle w:val="ListParagraph"/>
        <w:numPr>
          <w:ilvl w:val="1"/>
          <w:numId w:val="16"/>
        </w:numPr>
      </w:pPr>
      <w:r>
        <w:t>Lines About Yourself</w:t>
      </w:r>
    </w:p>
    <w:p w14:paraId="18A327FA" w14:textId="5891C5B3" w:rsidR="00931E44" w:rsidRDefault="0006594E" w:rsidP="00931E44">
      <w:pPr>
        <w:pStyle w:val="ListParagraph"/>
        <w:numPr>
          <w:ilvl w:val="1"/>
          <w:numId w:val="16"/>
        </w:numPr>
      </w:pPr>
      <w:r>
        <w:t>Location</w:t>
      </w:r>
    </w:p>
    <w:p w14:paraId="60B683E7" w14:textId="76F861E3" w:rsidR="0006594E" w:rsidRDefault="0006594E" w:rsidP="00931E44">
      <w:pPr>
        <w:pStyle w:val="ListParagraph"/>
        <w:numPr>
          <w:ilvl w:val="1"/>
          <w:numId w:val="16"/>
        </w:numPr>
      </w:pPr>
      <w:r>
        <w:t>Education Info</w:t>
      </w:r>
    </w:p>
    <w:p w14:paraId="54EF2F5A" w14:textId="1EF25D98" w:rsidR="0006594E" w:rsidRDefault="0006594E" w:rsidP="00931E44">
      <w:pPr>
        <w:pStyle w:val="ListParagraph"/>
        <w:numPr>
          <w:ilvl w:val="1"/>
          <w:numId w:val="16"/>
        </w:numPr>
      </w:pPr>
      <w:r>
        <w:t>Academic Project</w:t>
      </w:r>
    </w:p>
    <w:p w14:paraId="31D04BA2" w14:textId="5D22C6E8" w:rsidR="0006594E" w:rsidRDefault="0006594E" w:rsidP="00931E44">
      <w:pPr>
        <w:pStyle w:val="ListParagraph"/>
        <w:numPr>
          <w:ilvl w:val="1"/>
          <w:numId w:val="16"/>
        </w:numPr>
      </w:pPr>
      <w:r>
        <w:t>Skill Set</w:t>
      </w:r>
    </w:p>
    <w:p w14:paraId="52FD5E98" w14:textId="6D38A5AC" w:rsidR="0006594E" w:rsidRPr="00792D45" w:rsidRDefault="00792D45" w:rsidP="00931E44">
      <w:pPr>
        <w:pStyle w:val="ListParagraph"/>
        <w:numPr>
          <w:ilvl w:val="1"/>
          <w:numId w:val="16"/>
        </w:numPr>
      </w:pPr>
      <w:r>
        <w:t xml:space="preserve">References </w:t>
      </w:r>
      <w:r>
        <w:rPr>
          <w:b/>
        </w:rPr>
        <w:t>(</w:t>
      </w:r>
      <w:r w:rsidR="00723BA2">
        <w:rPr>
          <w:b/>
        </w:rPr>
        <w:t>New</w:t>
      </w:r>
      <w:r w:rsidRPr="00792D45">
        <w:rPr>
          <w:b/>
        </w:rPr>
        <w:t>)</w:t>
      </w:r>
    </w:p>
    <w:p w14:paraId="1C1C5FA7" w14:textId="77777777" w:rsidR="00792D45" w:rsidRDefault="00792D45" w:rsidP="00792D45">
      <w:pPr>
        <w:pStyle w:val="ListParagraph"/>
        <w:numPr>
          <w:ilvl w:val="1"/>
          <w:numId w:val="16"/>
        </w:numPr>
      </w:pPr>
      <w:r>
        <w:t xml:space="preserve">Any additional information also needs to be captured. </w:t>
      </w:r>
    </w:p>
    <w:p w14:paraId="5A358C42" w14:textId="77777777" w:rsidR="004F46F2" w:rsidRDefault="004F46F2" w:rsidP="004F46F2">
      <w:pPr>
        <w:pStyle w:val="ListParagraph"/>
        <w:ind w:left="1440"/>
      </w:pPr>
    </w:p>
    <w:p w14:paraId="4345E404" w14:textId="77777777" w:rsidR="0063225A" w:rsidRDefault="003548FA" w:rsidP="0063225A">
      <w:pPr>
        <w:pStyle w:val="ListParagraph"/>
        <w:numPr>
          <w:ilvl w:val="0"/>
          <w:numId w:val="16"/>
        </w:numPr>
      </w:pPr>
      <w:r>
        <w:t>A new user shoul</w:t>
      </w:r>
      <w:r w:rsidR="00AE01E9">
        <w:t>d have the ability to Register via the application.</w:t>
      </w:r>
      <w:r w:rsidR="00142ED8">
        <w:t xml:space="preserve"> (Note: Registration would be a different flow</w:t>
      </w:r>
      <w:r w:rsidR="00ED5B7A">
        <w:t xml:space="preserve"> that doesn’t need any Session</w:t>
      </w:r>
      <w:r w:rsidR="0063225A">
        <w:t>.</w:t>
      </w:r>
    </w:p>
    <w:p w14:paraId="1BCE098B" w14:textId="1E7C1B21" w:rsidR="00792D45" w:rsidRDefault="0063225A" w:rsidP="0063225A">
      <w:pPr>
        <w:pStyle w:val="ListParagraph"/>
        <w:numPr>
          <w:ilvl w:val="1"/>
          <w:numId w:val="16"/>
        </w:numPr>
      </w:pPr>
      <w:r>
        <w:t>Flow:</w:t>
      </w:r>
      <w:r w:rsidR="00AB5A19">
        <w:t xml:space="preserve"> Login Page will have a button to register, on click of register the new user will input his </w:t>
      </w:r>
      <w:proofErr w:type="gramStart"/>
      <w:r w:rsidR="00AB5A19">
        <w:t>details ,</w:t>
      </w:r>
      <w:proofErr w:type="gramEnd"/>
      <w:r w:rsidR="00AB5A19">
        <w:t xml:space="preserve"> after clicking save. He can either go the Login Page </w:t>
      </w:r>
      <w:proofErr w:type="gramStart"/>
      <w:r w:rsidR="00AB5A19">
        <w:t>or  can</w:t>
      </w:r>
      <w:proofErr w:type="gramEnd"/>
      <w:r w:rsidR="00AB5A19">
        <w:t xml:space="preserve"> be logged in and start using the application. </w:t>
      </w:r>
    </w:p>
    <w:p w14:paraId="214A5F83" w14:textId="7F77814C" w:rsidR="003548FA" w:rsidRPr="00F2731F" w:rsidRDefault="008857CF" w:rsidP="00ED3FB2">
      <w:pPr>
        <w:pStyle w:val="ListParagraph"/>
        <w:numPr>
          <w:ilvl w:val="1"/>
          <w:numId w:val="16"/>
        </w:numPr>
      </w:pPr>
      <w:r>
        <w:t xml:space="preserve">Capture 5 files for Registration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 xml:space="preserve">: Username, Name , DOB, … ) </w:t>
      </w:r>
    </w:p>
    <w:p w14:paraId="7FB0D074" w14:textId="315A3114" w:rsidR="003F5AD4" w:rsidRPr="003F5AD4" w:rsidRDefault="003F5AD4" w:rsidP="003F5AD4">
      <w:pPr>
        <w:pStyle w:val="Heading2"/>
      </w:pPr>
      <w:r w:rsidRPr="003F5AD4">
        <w:lastRenderedPageBreak/>
        <w:t>Architecture:</w:t>
      </w:r>
    </w:p>
    <w:p w14:paraId="280963A7" w14:textId="77777777" w:rsidR="003F5AD4" w:rsidRDefault="00EC12F7" w:rsidP="003F5AD4">
      <w:pPr>
        <w:pStyle w:val="ListParagraph"/>
        <w:numPr>
          <w:ilvl w:val="0"/>
          <w:numId w:val="15"/>
        </w:numPr>
      </w:pPr>
      <w:r>
        <w:t>Create an MVC style application.</w:t>
      </w:r>
    </w:p>
    <w:p w14:paraId="508A340E" w14:textId="77777777" w:rsidR="003F5AD4" w:rsidRDefault="003F5AD4" w:rsidP="003F5AD4">
      <w:pPr>
        <w:pStyle w:val="ListParagraph"/>
      </w:pPr>
    </w:p>
    <w:p w14:paraId="51FC3557" w14:textId="7D53B188" w:rsidR="00EC12F7" w:rsidRDefault="003F5AD4" w:rsidP="003F5AD4">
      <w:pPr>
        <w:pStyle w:val="ListParagraph"/>
        <w:numPr>
          <w:ilvl w:val="0"/>
          <w:numId w:val="15"/>
        </w:numPr>
      </w:pPr>
      <w:r w:rsidRPr="00507108">
        <w:rPr>
          <w:b/>
        </w:rPr>
        <w:t>C</w:t>
      </w:r>
      <w:r w:rsidR="00EC12F7" w:rsidRPr="00507108">
        <w:rPr>
          <w:b/>
        </w:rPr>
        <w:t>ontroller</w:t>
      </w:r>
      <w:r w:rsidR="00EC12F7">
        <w:t xml:space="preserve"> responsibility </w:t>
      </w:r>
      <w:r w:rsidR="00AC3C0F">
        <w:t>are</w:t>
      </w:r>
      <w:r w:rsidR="00EC12F7">
        <w:t xml:space="preserve">. </w:t>
      </w:r>
    </w:p>
    <w:p w14:paraId="34FA7667" w14:textId="31E4584F" w:rsidR="00EC12F7" w:rsidRDefault="00783837" w:rsidP="003F5AD4">
      <w:pPr>
        <w:pStyle w:val="ListParagraph"/>
        <w:numPr>
          <w:ilvl w:val="1"/>
          <w:numId w:val="15"/>
        </w:numPr>
      </w:pPr>
      <w:r>
        <w:t xml:space="preserve">Session Validation </w:t>
      </w:r>
    </w:p>
    <w:p w14:paraId="55EA0FCD" w14:textId="77777777" w:rsidR="00082B0F" w:rsidRDefault="00082B0F" w:rsidP="00D41281">
      <w:pPr>
        <w:spacing w:after="0"/>
      </w:pPr>
    </w:p>
    <w:p w14:paraId="2A4A9C37" w14:textId="10CB71D0" w:rsidR="001B346B" w:rsidRDefault="00EC12F7" w:rsidP="003F5AD4">
      <w:pPr>
        <w:pStyle w:val="ListParagraph"/>
        <w:numPr>
          <w:ilvl w:val="1"/>
          <w:numId w:val="15"/>
        </w:numPr>
      </w:pPr>
      <w:r>
        <w:t>Navigation</w:t>
      </w:r>
      <w:r w:rsidR="00783837">
        <w:t xml:space="preserve"> Control.</w:t>
      </w:r>
    </w:p>
    <w:p w14:paraId="152B20CF" w14:textId="79320AE7" w:rsidR="0073546B" w:rsidRDefault="0073546B" w:rsidP="0073546B">
      <w:pPr>
        <w:ind w:firstLine="360"/>
      </w:pPr>
      <w:r w:rsidRPr="00477A0A">
        <w:rPr>
          <w:b/>
        </w:rPr>
        <w:t>Note</w:t>
      </w:r>
      <w:r>
        <w:t xml:space="preserve">: Current State and Action, </w:t>
      </w:r>
      <w:r w:rsidR="00477A0A">
        <w:t xml:space="preserve">both will decide the page to navigate. </w:t>
      </w:r>
    </w:p>
    <w:p w14:paraId="61074EB2" w14:textId="148BCA7A" w:rsidR="003F5AD4" w:rsidRDefault="003F5AD4" w:rsidP="003F5AD4">
      <w:pPr>
        <w:pStyle w:val="ListParagraph"/>
        <w:numPr>
          <w:ilvl w:val="0"/>
          <w:numId w:val="15"/>
        </w:numPr>
      </w:pPr>
      <w:r w:rsidRPr="00507108">
        <w:rPr>
          <w:b/>
        </w:rPr>
        <w:t>View</w:t>
      </w:r>
      <w:r>
        <w:t xml:space="preserve">, would be a JSP page, but is supported by a Servlet to help in getting the model for the view to display the information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 xml:space="preserve">:  </w:t>
      </w:r>
      <w:proofErr w:type="spellStart"/>
      <w:r>
        <w:t>OrderServlet</w:t>
      </w:r>
      <w:proofErr w:type="spellEnd"/>
      <w:r>
        <w:t xml:space="preserve"> get the model may preprocess and forward request to  </w:t>
      </w:r>
      <w:proofErr w:type="spellStart"/>
      <w:r>
        <w:t>Order.jsp</w:t>
      </w:r>
      <w:proofErr w:type="spellEnd"/>
      <w:r>
        <w:t xml:space="preserve"> to display)</w:t>
      </w:r>
    </w:p>
    <w:p w14:paraId="51E3642A" w14:textId="77777777" w:rsidR="003F5AD4" w:rsidRDefault="003F5AD4" w:rsidP="003F5AD4">
      <w:pPr>
        <w:pStyle w:val="ListParagraph"/>
      </w:pPr>
    </w:p>
    <w:p w14:paraId="34E70962" w14:textId="3CD45157" w:rsidR="00A65146" w:rsidRDefault="003F5AD4" w:rsidP="00D41281">
      <w:pPr>
        <w:pStyle w:val="ListParagraph"/>
        <w:numPr>
          <w:ilvl w:val="0"/>
          <w:numId w:val="15"/>
        </w:numPr>
      </w:pPr>
      <w:r w:rsidRPr="00507108">
        <w:rPr>
          <w:b/>
        </w:rPr>
        <w:t>Model</w:t>
      </w:r>
      <w:r>
        <w:t xml:space="preserve">, this would </w:t>
      </w:r>
      <w:r w:rsidR="00321FB6">
        <w:t>represent the</w:t>
      </w:r>
      <w:r>
        <w:t xml:space="preserve"> information in POJO format to be displayed  </w:t>
      </w:r>
    </w:p>
    <w:p w14:paraId="384144E8" w14:textId="4BABAF21" w:rsidR="00D41281" w:rsidRDefault="00F2731F" w:rsidP="00F2731F">
      <w:pPr>
        <w:ind w:left="360"/>
        <w:rPr>
          <w:b/>
          <w:i/>
        </w:rPr>
      </w:pPr>
      <w:r w:rsidRPr="00F2731F">
        <w:rPr>
          <w:b/>
          <w:i/>
        </w:rPr>
        <w:t xml:space="preserve">Reference to MVC discussion in class and lab. </w:t>
      </w:r>
    </w:p>
    <w:p w14:paraId="10A5C223" w14:textId="77777777" w:rsidR="001F702F" w:rsidRDefault="001F702F" w:rsidP="00F2731F">
      <w:pPr>
        <w:ind w:left="360"/>
        <w:rPr>
          <w:b/>
          <w:i/>
        </w:rPr>
      </w:pPr>
    </w:p>
    <w:p w14:paraId="4B5B71AD" w14:textId="77777777" w:rsidR="001F702F" w:rsidRDefault="001F702F" w:rsidP="00F2731F">
      <w:pPr>
        <w:ind w:left="360"/>
        <w:rPr>
          <w:b/>
        </w:rPr>
      </w:pPr>
      <w:bookmarkStart w:id="0" w:name="_GoBack"/>
      <w:r>
        <w:rPr>
          <w:b/>
        </w:rPr>
        <w:t xml:space="preserve">Important Note: </w:t>
      </w:r>
    </w:p>
    <w:p w14:paraId="68A711F2" w14:textId="77777777" w:rsidR="001F702F" w:rsidRPr="001F702F" w:rsidRDefault="001F702F" w:rsidP="001F702F">
      <w:pPr>
        <w:pStyle w:val="ListParagraph"/>
        <w:numPr>
          <w:ilvl w:val="0"/>
          <w:numId w:val="17"/>
        </w:numPr>
        <w:rPr>
          <w:i/>
        </w:rPr>
      </w:pPr>
      <w:r w:rsidRPr="001F702F">
        <w:rPr>
          <w:i/>
        </w:rPr>
        <w:t xml:space="preserve">Please treat this assignment like a mid-term assignment. </w:t>
      </w:r>
    </w:p>
    <w:p w14:paraId="38B9B781" w14:textId="719BE086" w:rsidR="001F702F" w:rsidRPr="0063225A" w:rsidRDefault="001F702F" w:rsidP="0063225A">
      <w:pPr>
        <w:pStyle w:val="ListParagraph"/>
        <w:numPr>
          <w:ilvl w:val="0"/>
          <w:numId w:val="17"/>
        </w:numPr>
        <w:rPr>
          <w:i/>
        </w:rPr>
      </w:pPr>
      <w:r w:rsidRPr="001F702F">
        <w:rPr>
          <w:i/>
        </w:rPr>
        <w:t>Weigh</w:t>
      </w:r>
      <w:r>
        <w:rPr>
          <w:i/>
        </w:rPr>
        <w:t xml:space="preserve">tage for this assignment will </w:t>
      </w:r>
      <w:r w:rsidR="0063225A">
        <w:rPr>
          <w:i/>
        </w:rPr>
        <w:t xml:space="preserve">count against -  </w:t>
      </w:r>
      <w:r w:rsidR="0063225A" w:rsidRPr="0063225A">
        <w:rPr>
          <w:i/>
        </w:rPr>
        <w:t xml:space="preserve">Weekly Presentations (10%) </w:t>
      </w:r>
      <w:r w:rsidR="0063225A" w:rsidRPr="0063225A">
        <w:rPr>
          <w:rFonts w:ascii="MS Mincho" w:eastAsia="MS Mincho" w:hAnsi="MS Mincho" w:cs="MS Mincho"/>
          <w:i/>
        </w:rPr>
        <w:t> </w:t>
      </w:r>
      <w:r w:rsidRPr="0063225A">
        <w:rPr>
          <w:i/>
        </w:rPr>
        <w:t xml:space="preserve">. </w:t>
      </w:r>
    </w:p>
    <w:bookmarkEnd w:id="0"/>
    <w:p w14:paraId="5FF21C04" w14:textId="77777777" w:rsidR="001F702F" w:rsidRPr="001F702F" w:rsidRDefault="001F702F" w:rsidP="001F702F">
      <w:pPr>
        <w:pStyle w:val="ListParagraph"/>
        <w:ind w:left="1080"/>
        <w:rPr>
          <w:b/>
        </w:rPr>
      </w:pPr>
    </w:p>
    <w:p w14:paraId="2D118EED" w14:textId="2F277326" w:rsidR="005C0764" w:rsidRDefault="00A7561C" w:rsidP="00DF46C6">
      <w:pPr>
        <w:pStyle w:val="Heading2"/>
        <w:ind w:left="360"/>
      </w:pPr>
      <w:r>
        <w:t>Note</w:t>
      </w:r>
    </w:p>
    <w:p w14:paraId="01265F07" w14:textId="48AA03E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A7561C">
        <w:rPr>
          <w:b/>
        </w:rPr>
        <w:t>No Late Submission</w:t>
      </w:r>
      <w:r>
        <w:t>.</w:t>
      </w:r>
    </w:p>
    <w:p w14:paraId="14C1B4A6" w14:textId="36ED4B2E" w:rsidR="00E14FCC" w:rsidRDefault="00E14FCC" w:rsidP="00DF46C6">
      <w:pPr>
        <w:pStyle w:val="ContactInfo"/>
        <w:numPr>
          <w:ilvl w:val="0"/>
          <w:numId w:val="3"/>
        </w:numPr>
        <w:ind w:left="1080"/>
      </w:pPr>
      <w:r w:rsidRPr="00E14FCC">
        <w:t xml:space="preserve">TA will only assist in Tomcat/Eclipse and </w:t>
      </w:r>
      <w:r w:rsidR="00AA0CDD">
        <w:t>JSP/</w:t>
      </w:r>
      <w:r w:rsidRPr="00E14FCC">
        <w:t>Servlet issues</w:t>
      </w:r>
      <w:r>
        <w:t>.</w:t>
      </w:r>
    </w:p>
    <w:p w14:paraId="35F28457" w14:textId="4E039ECE" w:rsidR="001A4979" w:rsidRDefault="00E14FCC" w:rsidP="00DF46C6">
      <w:pPr>
        <w:pStyle w:val="ContactInfo"/>
        <w:numPr>
          <w:ilvl w:val="0"/>
          <w:numId w:val="3"/>
        </w:numPr>
        <w:ind w:left="1080"/>
        <w:rPr>
          <w:b/>
        </w:rPr>
      </w:pPr>
      <w:r w:rsidRPr="00E14FCC">
        <w:rPr>
          <w:b/>
        </w:rPr>
        <w:t xml:space="preserve">Any Student found copying or assisting other students by sharing will receive an F grade. </w:t>
      </w:r>
      <w:r w:rsidR="002B6B8B" w:rsidRPr="00E14FCC">
        <w:rPr>
          <w:b/>
        </w:rPr>
        <w:t xml:space="preserve"> </w:t>
      </w:r>
    </w:p>
    <w:p w14:paraId="27445BDA" w14:textId="77777777" w:rsidR="00A7561C" w:rsidRPr="00E14FCC" w:rsidRDefault="00A7561C" w:rsidP="00A7561C">
      <w:pPr>
        <w:pStyle w:val="ContactInfo"/>
        <w:ind w:left="720"/>
        <w:rPr>
          <w:b/>
        </w:rPr>
      </w:pPr>
    </w:p>
    <w:sectPr w:rsidR="00A7561C" w:rsidRPr="00E14FCC">
      <w:headerReference w:type="default" r:id="rId11"/>
      <w:pgSz w:w="12240" w:h="15840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13D55" w14:textId="77777777" w:rsidR="00D70952" w:rsidRDefault="00D70952">
      <w:pPr>
        <w:spacing w:after="0" w:line="240" w:lineRule="auto"/>
      </w:pPr>
      <w:r>
        <w:separator/>
      </w:r>
    </w:p>
  </w:endnote>
  <w:endnote w:type="continuationSeparator" w:id="0">
    <w:p w14:paraId="4F6A8A5C" w14:textId="77777777" w:rsidR="00D70952" w:rsidRDefault="00D7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37D5B" w14:textId="77777777" w:rsidR="00D70952" w:rsidRDefault="00D70952">
      <w:pPr>
        <w:spacing w:after="0" w:line="240" w:lineRule="auto"/>
      </w:pPr>
      <w:r>
        <w:separator/>
      </w:r>
    </w:p>
  </w:footnote>
  <w:footnote w:type="continuationSeparator" w:id="0">
    <w:p w14:paraId="1B55C1BB" w14:textId="77777777" w:rsidR="00D70952" w:rsidRDefault="00D70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03483" w14:textId="77777777" w:rsidR="001A4979" w:rsidRDefault="002B6B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1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6C5AD9"/>
    <w:multiLevelType w:val="hybridMultilevel"/>
    <w:tmpl w:val="DF8CA3A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28B306F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20A55"/>
    <w:multiLevelType w:val="hybridMultilevel"/>
    <w:tmpl w:val="7518A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83FF6"/>
    <w:multiLevelType w:val="hybridMultilevel"/>
    <w:tmpl w:val="2690C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3398B"/>
    <w:multiLevelType w:val="hybridMultilevel"/>
    <w:tmpl w:val="052CC66A"/>
    <w:lvl w:ilvl="0" w:tplc="D46CB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76DE5"/>
    <w:multiLevelType w:val="hybridMultilevel"/>
    <w:tmpl w:val="959C307A"/>
    <w:lvl w:ilvl="0" w:tplc="A0DA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968E5"/>
    <w:multiLevelType w:val="hybridMultilevel"/>
    <w:tmpl w:val="C436D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05DD4"/>
    <w:multiLevelType w:val="hybridMultilevel"/>
    <w:tmpl w:val="A2062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72847"/>
    <w:multiLevelType w:val="hybridMultilevel"/>
    <w:tmpl w:val="3376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67DCD"/>
    <w:multiLevelType w:val="hybridMultilevel"/>
    <w:tmpl w:val="8C146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60607"/>
    <w:multiLevelType w:val="hybridMultilevel"/>
    <w:tmpl w:val="758CDFB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7539D2"/>
    <w:multiLevelType w:val="hybridMultilevel"/>
    <w:tmpl w:val="347AA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BC1CF3"/>
    <w:multiLevelType w:val="hybridMultilevel"/>
    <w:tmpl w:val="9A423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790647"/>
    <w:multiLevelType w:val="hybridMultilevel"/>
    <w:tmpl w:val="3688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B68CE"/>
    <w:multiLevelType w:val="hybridMultilevel"/>
    <w:tmpl w:val="CDA25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B489A"/>
    <w:multiLevelType w:val="hybridMultilevel"/>
    <w:tmpl w:val="EFF40EE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5"/>
  </w:num>
  <w:num w:numId="5">
    <w:abstractNumId w:val="9"/>
  </w:num>
  <w:num w:numId="6">
    <w:abstractNumId w:val="5"/>
  </w:num>
  <w:num w:numId="7">
    <w:abstractNumId w:val="1"/>
  </w:num>
  <w:num w:numId="8">
    <w:abstractNumId w:val="14"/>
  </w:num>
  <w:num w:numId="9">
    <w:abstractNumId w:val="10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  <w:num w:numId="14">
    <w:abstractNumId w:val="13"/>
  </w:num>
  <w:num w:numId="15">
    <w:abstractNumId w:val="2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9"/>
    <w:rsid w:val="00022614"/>
    <w:rsid w:val="00034A29"/>
    <w:rsid w:val="00041917"/>
    <w:rsid w:val="00044249"/>
    <w:rsid w:val="00044D85"/>
    <w:rsid w:val="000608B5"/>
    <w:rsid w:val="0006594E"/>
    <w:rsid w:val="00082B0F"/>
    <w:rsid w:val="000B258C"/>
    <w:rsid w:val="000B4B2A"/>
    <w:rsid w:val="000C0EE0"/>
    <w:rsid w:val="000C6261"/>
    <w:rsid w:val="000E3BAF"/>
    <w:rsid w:val="00104699"/>
    <w:rsid w:val="00125CDA"/>
    <w:rsid w:val="00142D75"/>
    <w:rsid w:val="00142ED8"/>
    <w:rsid w:val="001577D4"/>
    <w:rsid w:val="001779D8"/>
    <w:rsid w:val="00184CD7"/>
    <w:rsid w:val="001A4979"/>
    <w:rsid w:val="001B346B"/>
    <w:rsid w:val="001F16DE"/>
    <w:rsid w:val="001F702F"/>
    <w:rsid w:val="00235E6F"/>
    <w:rsid w:val="00255C48"/>
    <w:rsid w:val="00283190"/>
    <w:rsid w:val="00295DE5"/>
    <w:rsid w:val="002A40DE"/>
    <w:rsid w:val="002B6B8B"/>
    <w:rsid w:val="002C3E70"/>
    <w:rsid w:val="002E4359"/>
    <w:rsid w:val="00321FB6"/>
    <w:rsid w:val="00334C8C"/>
    <w:rsid w:val="0033717D"/>
    <w:rsid w:val="003548FA"/>
    <w:rsid w:val="0037580E"/>
    <w:rsid w:val="00393DD3"/>
    <w:rsid w:val="003A7A09"/>
    <w:rsid w:val="003D2462"/>
    <w:rsid w:val="003F5AD4"/>
    <w:rsid w:val="00452BE2"/>
    <w:rsid w:val="00473319"/>
    <w:rsid w:val="00477A0A"/>
    <w:rsid w:val="00477DED"/>
    <w:rsid w:val="004A146C"/>
    <w:rsid w:val="004B4154"/>
    <w:rsid w:val="004E0748"/>
    <w:rsid w:val="004E584B"/>
    <w:rsid w:val="004F46F2"/>
    <w:rsid w:val="004F5CB6"/>
    <w:rsid w:val="00507108"/>
    <w:rsid w:val="00540234"/>
    <w:rsid w:val="00545E76"/>
    <w:rsid w:val="00581585"/>
    <w:rsid w:val="005851CB"/>
    <w:rsid w:val="005861C3"/>
    <w:rsid w:val="00594CCD"/>
    <w:rsid w:val="005A66AE"/>
    <w:rsid w:val="005B667B"/>
    <w:rsid w:val="005C0764"/>
    <w:rsid w:val="005C0BA1"/>
    <w:rsid w:val="005C4675"/>
    <w:rsid w:val="005F59D6"/>
    <w:rsid w:val="0063225A"/>
    <w:rsid w:val="0063700E"/>
    <w:rsid w:val="006540EC"/>
    <w:rsid w:val="00682834"/>
    <w:rsid w:val="006C12E4"/>
    <w:rsid w:val="006C357C"/>
    <w:rsid w:val="006C6D20"/>
    <w:rsid w:val="006F7441"/>
    <w:rsid w:val="00715702"/>
    <w:rsid w:val="00723BA2"/>
    <w:rsid w:val="0073546B"/>
    <w:rsid w:val="00783837"/>
    <w:rsid w:val="00792D45"/>
    <w:rsid w:val="007F525C"/>
    <w:rsid w:val="008054E0"/>
    <w:rsid w:val="008240AB"/>
    <w:rsid w:val="00847926"/>
    <w:rsid w:val="00866B0A"/>
    <w:rsid w:val="008857CF"/>
    <w:rsid w:val="008E22F8"/>
    <w:rsid w:val="008E71B2"/>
    <w:rsid w:val="009266EA"/>
    <w:rsid w:val="009303C7"/>
    <w:rsid w:val="00931E44"/>
    <w:rsid w:val="00950BD8"/>
    <w:rsid w:val="009A10AA"/>
    <w:rsid w:val="009B312C"/>
    <w:rsid w:val="009D35CB"/>
    <w:rsid w:val="009D3DB7"/>
    <w:rsid w:val="009F529C"/>
    <w:rsid w:val="00A36FDF"/>
    <w:rsid w:val="00A40076"/>
    <w:rsid w:val="00A65146"/>
    <w:rsid w:val="00A7561C"/>
    <w:rsid w:val="00AA0CDD"/>
    <w:rsid w:val="00AA6427"/>
    <w:rsid w:val="00AB5A19"/>
    <w:rsid w:val="00AC3C0F"/>
    <w:rsid w:val="00AD41FA"/>
    <w:rsid w:val="00AE01E9"/>
    <w:rsid w:val="00B624B0"/>
    <w:rsid w:val="00B62A41"/>
    <w:rsid w:val="00B71714"/>
    <w:rsid w:val="00B837BA"/>
    <w:rsid w:val="00BB1EAE"/>
    <w:rsid w:val="00CB0F58"/>
    <w:rsid w:val="00CB2087"/>
    <w:rsid w:val="00CC2BDB"/>
    <w:rsid w:val="00CC78D8"/>
    <w:rsid w:val="00CD78B4"/>
    <w:rsid w:val="00CF0F9E"/>
    <w:rsid w:val="00CF468A"/>
    <w:rsid w:val="00D069C8"/>
    <w:rsid w:val="00D41281"/>
    <w:rsid w:val="00D64AEC"/>
    <w:rsid w:val="00D708AF"/>
    <w:rsid w:val="00D70952"/>
    <w:rsid w:val="00D8739D"/>
    <w:rsid w:val="00D93438"/>
    <w:rsid w:val="00DA5E02"/>
    <w:rsid w:val="00DD5249"/>
    <w:rsid w:val="00DF46C6"/>
    <w:rsid w:val="00E14FCC"/>
    <w:rsid w:val="00E35D1F"/>
    <w:rsid w:val="00E54111"/>
    <w:rsid w:val="00E76D50"/>
    <w:rsid w:val="00E95DF3"/>
    <w:rsid w:val="00EC12F7"/>
    <w:rsid w:val="00EC494A"/>
    <w:rsid w:val="00ED3FB2"/>
    <w:rsid w:val="00ED5B7A"/>
    <w:rsid w:val="00ED6C13"/>
    <w:rsid w:val="00F20790"/>
    <w:rsid w:val="00F2731F"/>
    <w:rsid w:val="00F569FE"/>
    <w:rsid w:val="00F91517"/>
    <w:rsid w:val="00FB1568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">
    <w:name w:val="Contact Info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D3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764"/>
    <w:rPr>
      <w:color w:val="36C0CA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790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79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hwindsousa/Library/Containers/com.microsoft.Word/Data/Library/Caches/1033/TM10002088/Newsletter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Props1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58</TotalTime>
  <Pages>2</Pages>
  <Words>329</Words>
  <Characters>1878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Create a web based application which helps a user to manage his resume. The user</vt:lpstr>
      <vt:lpstr>    Feature List:</vt:lpstr>
      <vt:lpstr>    Architecture:</vt:lpstr>
      <vt:lpstr>    Note</vt:lpstr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Dsousa</dc:creator>
  <cp:keywords/>
  <dc:description/>
  <cp:lastModifiedBy>Ashwin Dsousa</cp:lastModifiedBy>
  <cp:revision>17</cp:revision>
  <cp:lastPrinted>2014-12-16T20:29:00Z</cp:lastPrinted>
  <dcterms:created xsi:type="dcterms:W3CDTF">2016-10-21T23:21:00Z</dcterms:created>
  <dcterms:modified xsi:type="dcterms:W3CDTF">2016-10-24T02:22:00Z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