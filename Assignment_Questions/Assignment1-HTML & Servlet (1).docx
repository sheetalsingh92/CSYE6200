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65E8E" w14:textId="77777777" w:rsidR="001A4979" w:rsidRDefault="002B6B8B">
      <w:pPr>
        <w:pStyle w:val="BlockTex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BDC3E" wp14:editId="2ECCF9C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0" cy="2286000"/>
                <wp:effectExtent l="0" t="0" r="0" b="0"/>
                <wp:wrapSquare wrapText="bothSides"/>
                <wp:docPr id="2" name="Text Box 2" title="Volume and 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B25D8" w14:textId="77777777" w:rsidR="001A4979" w:rsidRDefault="00104699">
                            <w:pPr>
                              <w:pStyle w:val="Subtitle"/>
                            </w:pPr>
                            <w:r>
                              <w:t xml:space="preserve">Assignment </w:t>
                            </w:r>
                            <w:r w:rsidR="002B6B8B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228600" rIns="146304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outside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BDC3E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alt="Title: Volume and date" style="position:absolute;margin-left:0;margin-top:0;width:180pt;height:180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outer-margin-area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" fillcolor="white [3201]" stroked="f" strokeweight=".5pt">
                <v:textbox inset="36pt,18pt,11.52pt,7.2pt">
                  <w:txbxContent>
                    <w:p w14:paraId="1D0B25D8" w14:textId="77777777" w:rsidR="001A4979" w:rsidRDefault="00104699">
                      <w:pPr>
                        <w:pStyle w:val="Subtitle"/>
                      </w:pPr>
                      <w:r>
                        <w:t xml:space="preserve">Assignment </w:t>
                      </w:r>
                      <w:r w:rsidR="002B6B8B">
                        <w:t>1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457200" distL="114300" distR="114300" simplePos="0" relativeHeight="251659264" behindDoc="0" locked="0" layoutInCell="1" allowOverlap="1" wp14:anchorId="08985863" wp14:editId="57838DCD">
                <wp:simplePos x="0" y="0"/>
                <wp:positionH relativeFrom="margin">
                  <wp:posOffset>0</wp:posOffset>
                </wp:positionH>
                <wp:positionV relativeFrom="page">
                  <wp:posOffset>0</wp:posOffset>
                </wp:positionV>
                <wp:extent cx="5029200" cy="2286000"/>
                <wp:effectExtent l="0" t="0" r="0" b="0"/>
                <wp:wrapTopAndBottom/>
                <wp:docPr id="1" name="Rectangle 1" title="Masthea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28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F57DD" w14:textId="77777777" w:rsidR="001A4979" w:rsidRDefault="00104699">
                            <w:pPr>
                              <w:pStyle w:val="Title"/>
                            </w:pPr>
                            <w:r>
                              <w:t>HTML/Servlets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6304" tIns="228600" rIns="146304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85863" id="Rectangle 1" o:spid="_x0000_s1027" alt="Title: Masthead" style="position:absolute;margin-left:0;margin-top:0;width:396pt;height:180pt;z-index:251659264;visibility:visible;mso-wrap-style:square;mso-width-percent:1000;mso-height-percent:0;mso-wrap-distance-left:9pt;mso-wrap-distance-top:0;mso-wrap-distance-right:9pt;mso-wrap-distance-bottom:36pt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" fillcolor="#6ca800 [3204]" stroked="f" strokeweight="1pt">
                <v:textbox inset="11.52pt,18pt,11.52pt,7.2pt">
                  <w:txbxContent>
                    <w:p w14:paraId="4D6F57DD" w14:textId="77777777" w:rsidR="001A4979" w:rsidRDefault="00104699">
                      <w:pPr>
                        <w:pStyle w:val="Title"/>
                      </w:pPr>
                      <w:r>
                        <w:t>HTML/Servlets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0" wp14:anchorId="6CE3E862" wp14:editId="7E56DB8D">
                <wp:simplePos x="142875" y="2628900"/>
                <wp:positionH relativeFrom="page">
                  <wp:align>left</wp:align>
                </wp:positionH>
                <wp:positionV relativeFrom="page">
                  <wp:posOffset>2743200</wp:posOffset>
                </wp:positionV>
                <wp:extent cx="457200" cy="3324860"/>
                <wp:effectExtent l="0" t="0" r="0" b="0"/>
                <wp:wrapSquare wrapText="bothSides"/>
                <wp:docPr id="3" name="Text Box 3" title="Side 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2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1CD5A" w14:textId="77777777" w:rsidR="001A4979" w:rsidRDefault="00104699" w:rsidP="00104699">
                            <w:pPr>
                              <w:pStyle w:val="Quote"/>
                              <w:ind w:left="-360"/>
                              <w:jc w:val="left"/>
                            </w:pPr>
                            <w:r>
                              <w:t>Due Date: Sep 22, 4:00pm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0" rIns="146304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outside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E862" id="Text Box 3" o:spid="_x0000_s1028" type="#_x0000_t202" alt="Title: Side bar" style="position:absolute;margin-left:0;margin-top:3in;width:36pt;height:261.8pt;z-index:251661312;visibility:visible;mso-wrap-style:square;mso-width-percent:1000;mso-height-percent:0;mso-wrap-distance-left:0;mso-wrap-distance-top:0;mso-wrap-distance-right:0;mso-wrap-distance-bottom:0;mso-position-horizontal:left;mso-position-horizontal-relative:page;mso-position-vertical:absolute;mso-position-vertical-relative:page;mso-width-percent:1000;mso-height-percent:0;mso-width-relative:outer-margin-area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" o:allowoverlap="f" fillcolor="white [3201]" stroked="f" strokeweight=".5pt">
                <v:textbox style="mso-fit-shape-to-text:t" inset="36pt,0,11.52pt,18pt">
                  <w:txbxContent>
                    <w:p w14:paraId="3571CD5A" w14:textId="77777777" w:rsidR="001A4979" w:rsidRDefault="00104699" w:rsidP="00104699">
                      <w:pPr>
                        <w:pStyle w:val="Quote"/>
                        <w:ind w:left="-360"/>
                        <w:jc w:val="left"/>
                      </w:pPr>
                      <w:r>
                        <w:t>Due Date: Sep 22, 4:00pm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04699">
        <w:t xml:space="preserve">Explore HTML/CSS. </w:t>
      </w:r>
      <w:r w:rsidR="00283190">
        <w:t xml:space="preserve">Create Servlets and trace the flow from browser to server. </w:t>
      </w:r>
      <w:r w:rsidR="00104699">
        <w:t xml:space="preserve"> </w:t>
      </w:r>
    </w:p>
    <w:p w14:paraId="6FA42D7D" w14:textId="04B77A32" w:rsidR="009D3DB7" w:rsidRDefault="009D3DB7">
      <w:pPr>
        <w:pStyle w:val="BlockText"/>
      </w:pPr>
      <w:r>
        <w:t xml:space="preserve">Assignment it broken the </w:t>
      </w:r>
      <w:r w:rsidR="00866B0A">
        <w:t>2 part</w:t>
      </w:r>
      <w:r>
        <w:t xml:space="preserve"> submission</w:t>
      </w:r>
    </w:p>
    <w:p w14:paraId="6A766E9C" w14:textId="77777777" w:rsidR="001A4979" w:rsidRDefault="00283190">
      <w:pPr>
        <w:pStyle w:val="Heading1"/>
      </w:pPr>
      <w:r>
        <w:t xml:space="preserve">1: Create a HTML page, describing about yourself. </w:t>
      </w:r>
    </w:p>
    <w:p w14:paraId="6695768E" w14:textId="19DEAF6F" w:rsidR="001A4979" w:rsidRDefault="009D3DB7">
      <w:r>
        <w:t xml:space="preserve">HTML page should have the follow sections. </w:t>
      </w:r>
    </w:p>
    <w:p w14:paraId="3B1D91BB" w14:textId="5924D36E" w:rsidR="009D3DB7" w:rsidRDefault="009D3DB7" w:rsidP="009D3DB7">
      <w:pPr>
        <w:pStyle w:val="ListParagraph"/>
        <w:numPr>
          <w:ilvl w:val="0"/>
          <w:numId w:val="1"/>
        </w:numPr>
      </w:pPr>
      <w:r>
        <w:t>Attach a profile picture.</w:t>
      </w:r>
    </w:p>
    <w:p w14:paraId="2675BE33" w14:textId="6B2A8A3F" w:rsidR="009D3DB7" w:rsidRDefault="009D3DB7" w:rsidP="009D3DB7">
      <w:pPr>
        <w:pStyle w:val="ListParagraph"/>
        <w:numPr>
          <w:ilvl w:val="0"/>
          <w:numId w:val="1"/>
        </w:numPr>
      </w:pPr>
      <w:r>
        <w:t xml:space="preserve">Describe a few lines about yourself. </w:t>
      </w:r>
    </w:p>
    <w:p w14:paraId="74D003B1" w14:textId="6F710DFE" w:rsidR="009D3DB7" w:rsidRDefault="009D3DB7" w:rsidP="009D3DB7">
      <w:pPr>
        <w:pStyle w:val="ListParagraph"/>
        <w:numPr>
          <w:ilvl w:val="0"/>
          <w:numId w:val="1"/>
        </w:numPr>
      </w:pPr>
      <w:r>
        <w:t xml:space="preserve">Locations where you have stayed. </w:t>
      </w:r>
      <w:r w:rsidR="005C0764">
        <w:t xml:space="preserve">(General Area) </w:t>
      </w:r>
    </w:p>
    <w:p w14:paraId="2BD11E54" w14:textId="422D32F0" w:rsidR="009D3DB7" w:rsidRPr="009D3DB7" w:rsidRDefault="009D3DB7" w:rsidP="009D3DB7">
      <w:pPr>
        <w:pStyle w:val="ListParagraph"/>
        <w:numPr>
          <w:ilvl w:val="0"/>
          <w:numId w:val="1"/>
        </w:numPr>
        <w:rPr>
          <w:lang w:val="en"/>
        </w:rPr>
      </w:pPr>
      <w:r>
        <w:t>Education (</w:t>
      </w:r>
      <w:r w:rsidRPr="009D3DB7">
        <w:rPr>
          <w:lang w:val="en"/>
        </w:rPr>
        <w:t>Undergraduate</w:t>
      </w:r>
      <w:r>
        <w:t xml:space="preserve"> and Current)</w:t>
      </w:r>
    </w:p>
    <w:p w14:paraId="1A68E605" w14:textId="75EB21B6" w:rsidR="009D3DB7" w:rsidRDefault="009D3DB7" w:rsidP="009D3DB7">
      <w:pPr>
        <w:pStyle w:val="ListParagraph"/>
        <w:numPr>
          <w:ilvl w:val="0"/>
          <w:numId w:val="1"/>
        </w:numPr>
      </w:pPr>
      <w:r>
        <w:t>Experience</w:t>
      </w:r>
    </w:p>
    <w:p w14:paraId="18D31C23" w14:textId="3B35DF48" w:rsidR="009D3DB7" w:rsidRDefault="009D3DB7" w:rsidP="009D3DB7">
      <w:pPr>
        <w:pStyle w:val="ListParagraph"/>
        <w:numPr>
          <w:ilvl w:val="0"/>
          <w:numId w:val="1"/>
        </w:numPr>
      </w:pPr>
      <w:r>
        <w:t>Academic Projects</w:t>
      </w:r>
    </w:p>
    <w:p w14:paraId="58792965" w14:textId="1335E9AA" w:rsidR="009D3DB7" w:rsidRDefault="009D3DB7" w:rsidP="009D3DB7">
      <w:pPr>
        <w:pStyle w:val="ListParagraph"/>
        <w:numPr>
          <w:ilvl w:val="0"/>
          <w:numId w:val="1"/>
        </w:numPr>
      </w:pPr>
      <w:r>
        <w:t>Skill Set (Rate yourself in each skill)</w:t>
      </w:r>
    </w:p>
    <w:p w14:paraId="1CC3B3F6" w14:textId="0DD8B3CA" w:rsidR="009D3DB7" w:rsidRDefault="005C0764" w:rsidP="009D3DB7">
      <w:pPr>
        <w:pStyle w:val="ListParagraph"/>
        <w:numPr>
          <w:ilvl w:val="0"/>
          <w:numId w:val="1"/>
        </w:numPr>
      </w:pPr>
      <w:r>
        <w:t xml:space="preserve">Link your </w:t>
      </w:r>
      <w:r w:rsidR="00E14FCC">
        <w:t xml:space="preserve">profiles like </w:t>
      </w:r>
      <w:r>
        <w:t>Twitter/In</w:t>
      </w:r>
      <w:r w:rsidR="00E14FCC">
        <w:t xml:space="preserve">stagram/LinkedIn </w:t>
      </w:r>
      <w:r>
        <w:t>(Hint: &lt;a href..)</w:t>
      </w:r>
    </w:p>
    <w:p w14:paraId="28529E53" w14:textId="5DC73306" w:rsidR="005C0764" w:rsidRDefault="005C0764" w:rsidP="009D3DB7">
      <w:pPr>
        <w:pStyle w:val="ListParagraph"/>
        <w:numPr>
          <w:ilvl w:val="0"/>
          <w:numId w:val="1"/>
        </w:numPr>
      </w:pPr>
      <w:r>
        <w:t xml:space="preserve">Add other sections </w:t>
      </w:r>
    </w:p>
    <w:p w14:paraId="62973488" w14:textId="08568DAD" w:rsidR="005C0764" w:rsidRDefault="005C0764" w:rsidP="005C0764">
      <w:pPr>
        <w:pStyle w:val="ListParagraph"/>
        <w:numPr>
          <w:ilvl w:val="1"/>
          <w:numId w:val="1"/>
        </w:numPr>
      </w:pPr>
      <w:r>
        <w:t>Interest (Please don’t say programming)</w:t>
      </w:r>
    </w:p>
    <w:p w14:paraId="486E2930" w14:textId="77777777" w:rsidR="005C0764" w:rsidRDefault="005C0764" w:rsidP="005C0764">
      <w:pPr>
        <w:pStyle w:val="ListParagraph"/>
        <w:numPr>
          <w:ilvl w:val="1"/>
          <w:numId w:val="1"/>
        </w:numPr>
      </w:pPr>
      <w:r>
        <w:t>Hobbies</w:t>
      </w:r>
    </w:p>
    <w:p w14:paraId="369090C6" w14:textId="77777777" w:rsidR="005C0764" w:rsidRDefault="005C0764" w:rsidP="005C0764">
      <w:pPr>
        <w:pStyle w:val="ListParagraph"/>
        <w:numPr>
          <w:ilvl w:val="1"/>
          <w:numId w:val="1"/>
        </w:numPr>
      </w:pPr>
      <w:r>
        <w:t xml:space="preserve">Interesting Places Visited. </w:t>
      </w:r>
    </w:p>
    <w:p w14:paraId="667D480A" w14:textId="77777777" w:rsidR="005C0764" w:rsidRDefault="005C0764" w:rsidP="005C0764">
      <w:pPr>
        <w:pStyle w:val="ListParagraph"/>
        <w:numPr>
          <w:ilvl w:val="1"/>
          <w:numId w:val="1"/>
        </w:numPr>
      </w:pPr>
      <w:r>
        <w:t>….</w:t>
      </w:r>
    </w:p>
    <w:p w14:paraId="12B5438D" w14:textId="26859AB3" w:rsidR="005C0764" w:rsidRPr="005C0764" w:rsidRDefault="005C0764" w:rsidP="005C0764">
      <w:pPr>
        <w:rPr>
          <w:b/>
          <w:u w:val="single"/>
        </w:rPr>
      </w:pPr>
      <w:r w:rsidRPr="005C0764">
        <w:rPr>
          <w:b/>
          <w:u w:val="single"/>
        </w:rPr>
        <w:t xml:space="preserve">Note: Please don’t display any personal information </w:t>
      </w:r>
      <w:r>
        <w:rPr>
          <w:b/>
          <w:u w:val="single"/>
        </w:rPr>
        <w:t xml:space="preserve">such as </w:t>
      </w:r>
      <w:r w:rsidRPr="005C0764">
        <w:rPr>
          <w:b/>
          <w:u w:val="single"/>
        </w:rPr>
        <w:t xml:space="preserve"> (SSN or Passport Number</w:t>
      </w:r>
      <w:r>
        <w:rPr>
          <w:b/>
          <w:u w:val="single"/>
        </w:rPr>
        <w:t>..</w:t>
      </w:r>
      <w:r w:rsidRPr="005C0764">
        <w:rPr>
          <w:b/>
          <w:u w:val="single"/>
        </w:rPr>
        <w:t xml:space="preserve">)  </w:t>
      </w:r>
    </w:p>
    <w:p w14:paraId="40A876B4" w14:textId="1C66EC5A" w:rsidR="009D3DB7" w:rsidRDefault="00E14FCC">
      <w:r>
        <w:t xml:space="preserve">Use </w:t>
      </w:r>
      <w:r w:rsidR="005C0764">
        <w:t>one of the links below in you Profile Page.</w:t>
      </w:r>
    </w:p>
    <w:p w14:paraId="7FB96789" w14:textId="77777777" w:rsidR="005C0764" w:rsidRPr="005C0764" w:rsidRDefault="005C0764" w:rsidP="005C0764">
      <w:pPr>
        <w:numPr>
          <w:ilvl w:val="0"/>
          <w:numId w:val="2"/>
        </w:numPr>
      </w:pPr>
      <w:hyperlink r:id="rId11" w:history="1">
        <w:r w:rsidRPr="005C0764">
          <w:rPr>
            <w:rStyle w:val="Hyperlink"/>
          </w:rPr>
          <w:t>http://www.w3schools.com/howto/howto_js_filter_lists.asp</w:t>
        </w:r>
      </w:hyperlink>
    </w:p>
    <w:p w14:paraId="52EA7EDE" w14:textId="77777777" w:rsidR="005C0764" w:rsidRDefault="005C0764" w:rsidP="005C0764">
      <w:pPr>
        <w:numPr>
          <w:ilvl w:val="0"/>
          <w:numId w:val="2"/>
        </w:numPr>
      </w:pPr>
      <w:hyperlink r:id="rId12" w:history="1">
        <w:r w:rsidRPr="005C0764">
          <w:rPr>
            <w:rStyle w:val="Hyperlink"/>
          </w:rPr>
          <w:t>http://www.w3schools.com/howto/howto_js_progressbar.asp</w:t>
        </w:r>
      </w:hyperlink>
    </w:p>
    <w:p w14:paraId="172A5404" w14:textId="0911F7BF" w:rsidR="005C0764" w:rsidRDefault="005C0764" w:rsidP="005C0764">
      <w:pPr>
        <w:numPr>
          <w:ilvl w:val="0"/>
          <w:numId w:val="2"/>
        </w:numPr>
      </w:pPr>
      <w:hyperlink r:id="rId13" w:history="1">
        <w:r w:rsidRPr="005C0764">
          <w:rPr>
            <w:rStyle w:val="Hyperlink"/>
          </w:rPr>
          <w:t>http://www.w3schools.com/howto/howto_google_maps.asp</w:t>
        </w:r>
      </w:hyperlink>
    </w:p>
    <w:p w14:paraId="115A1FD9" w14:textId="3534F4F9" w:rsidR="005C0764" w:rsidRDefault="005C0764">
      <w:r>
        <w:t>You ca</w:t>
      </w:r>
      <w:r w:rsidR="00E14FCC">
        <w:t>n use all and add more if needed.</w:t>
      </w:r>
    </w:p>
    <w:p w14:paraId="78955F97" w14:textId="1441BFA4" w:rsidR="001A4979" w:rsidRDefault="005C0764">
      <w:pPr>
        <w:pStyle w:val="Heading1"/>
      </w:pPr>
      <w:r>
        <w:lastRenderedPageBreak/>
        <w:t xml:space="preserve">2: Create a Servlet, describing about yourself. </w:t>
      </w:r>
    </w:p>
    <w:p w14:paraId="075B61ED" w14:textId="3961B645" w:rsidR="005C0764" w:rsidRPr="005C0764" w:rsidRDefault="005C0764" w:rsidP="005C0764">
      <w:r>
        <w:t>Create a Servlet with a GET method and response of the Servlet would be same a Part 1.</w:t>
      </w:r>
    </w:p>
    <w:p w14:paraId="5B56D40B" w14:textId="77777777" w:rsidR="005C0764" w:rsidRDefault="005C0764">
      <w:pPr>
        <w:pStyle w:val="ContactInfo"/>
      </w:pPr>
    </w:p>
    <w:p w14:paraId="048472C5" w14:textId="20CEC57D" w:rsidR="00A7561C" w:rsidRDefault="00A7561C" w:rsidP="00A7561C">
      <w:pPr>
        <w:pStyle w:val="Heading2"/>
      </w:pPr>
      <w:r>
        <w:t>Submission</w:t>
      </w:r>
    </w:p>
    <w:p w14:paraId="3780E933" w14:textId="14BE9057" w:rsidR="00A7561C" w:rsidRDefault="00A7561C">
      <w:pPr>
        <w:pStyle w:val="ContactInfo"/>
      </w:pPr>
      <w:r>
        <w:t xml:space="preserve">Will use GIT for submission. TA will send an email regarding the process. Also, blackboard for backup. (zip and submit) </w:t>
      </w:r>
    </w:p>
    <w:p w14:paraId="5081FD70" w14:textId="77777777" w:rsidR="00A7561C" w:rsidRDefault="00A7561C">
      <w:pPr>
        <w:pStyle w:val="ContactInfo"/>
      </w:pPr>
    </w:p>
    <w:p w14:paraId="2D118EED" w14:textId="2F277326" w:rsidR="005C0764" w:rsidRDefault="00A7561C" w:rsidP="00A7561C">
      <w:pPr>
        <w:pStyle w:val="Heading2"/>
      </w:pPr>
      <w:r>
        <w:t>Note</w:t>
      </w:r>
      <w:bookmarkStart w:id="0" w:name="_GoBack"/>
      <w:bookmarkEnd w:id="0"/>
    </w:p>
    <w:p w14:paraId="01265F07" w14:textId="48AA03EE" w:rsidR="00E14FCC" w:rsidRDefault="00E14FCC" w:rsidP="00E14FCC">
      <w:pPr>
        <w:pStyle w:val="ContactInfo"/>
        <w:numPr>
          <w:ilvl w:val="0"/>
          <w:numId w:val="3"/>
        </w:numPr>
      </w:pPr>
      <w:r w:rsidRPr="00A7561C">
        <w:rPr>
          <w:b/>
        </w:rPr>
        <w:t>No Late Submission</w:t>
      </w:r>
      <w:r>
        <w:t>.</w:t>
      </w:r>
    </w:p>
    <w:p w14:paraId="14C1B4A6" w14:textId="5D15E4D1" w:rsidR="00E14FCC" w:rsidRDefault="00E14FCC" w:rsidP="00E14FCC">
      <w:pPr>
        <w:pStyle w:val="ContactInfo"/>
        <w:numPr>
          <w:ilvl w:val="0"/>
          <w:numId w:val="3"/>
        </w:numPr>
      </w:pPr>
      <w:r w:rsidRPr="00E14FCC">
        <w:t>TA will only assist in Tomcat/Eclipse and Servlet issues</w:t>
      </w:r>
      <w:r>
        <w:t>.</w:t>
      </w:r>
    </w:p>
    <w:p w14:paraId="35F28457" w14:textId="4E039ECE" w:rsidR="001A4979" w:rsidRDefault="00E14FCC" w:rsidP="00E14FCC">
      <w:pPr>
        <w:pStyle w:val="ContactInfo"/>
        <w:numPr>
          <w:ilvl w:val="0"/>
          <w:numId w:val="3"/>
        </w:numPr>
        <w:rPr>
          <w:b/>
        </w:rPr>
      </w:pPr>
      <w:r w:rsidRPr="00E14FCC">
        <w:rPr>
          <w:b/>
        </w:rPr>
        <w:t xml:space="preserve">Any Student found copying or assisting other students by sharing will receive an F grade. </w:t>
      </w:r>
      <w:r w:rsidR="002B6B8B" w:rsidRPr="00E14FCC">
        <w:rPr>
          <w:b/>
        </w:rPr>
        <w:t xml:space="preserve"> </w:t>
      </w:r>
    </w:p>
    <w:p w14:paraId="27445BDA" w14:textId="77777777" w:rsidR="00A7561C" w:rsidRPr="00E14FCC" w:rsidRDefault="00A7561C" w:rsidP="00A7561C">
      <w:pPr>
        <w:pStyle w:val="ContactInfo"/>
        <w:ind w:left="720"/>
        <w:rPr>
          <w:b/>
        </w:rPr>
      </w:pPr>
    </w:p>
    <w:sectPr w:rsidR="00A7561C" w:rsidRPr="00E14FCC">
      <w:headerReference w:type="default" r:id="rId14"/>
      <w:pgSz w:w="12240" w:h="15840"/>
      <w:pgMar w:top="1008" w:right="720" w:bottom="720" w:left="36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96179" w14:textId="77777777" w:rsidR="00295DE5" w:rsidRDefault="00295DE5">
      <w:pPr>
        <w:spacing w:after="0" w:line="240" w:lineRule="auto"/>
      </w:pPr>
      <w:r>
        <w:separator/>
      </w:r>
    </w:p>
  </w:endnote>
  <w:endnote w:type="continuationSeparator" w:id="0">
    <w:p w14:paraId="3544712D" w14:textId="77777777" w:rsidR="00295DE5" w:rsidRDefault="00295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1F714" w14:textId="77777777" w:rsidR="00295DE5" w:rsidRDefault="00295DE5">
      <w:pPr>
        <w:spacing w:after="0" w:line="240" w:lineRule="auto"/>
      </w:pPr>
      <w:r>
        <w:separator/>
      </w:r>
    </w:p>
  </w:footnote>
  <w:footnote w:type="continuationSeparator" w:id="0">
    <w:p w14:paraId="2CF5F151" w14:textId="77777777" w:rsidR="00295DE5" w:rsidRDefault="00295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E03483" w14:textId="77777777" w:rsidR="001A4979" w:rsidRDefault="002B6B8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6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2683FF6"/>
    <w:multiLevelType w:val="hybridMultilevel"/>
    <w:tmpl w:val="2690C7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05DD4"/>
    <w:multiLevelType w:val="hybridMultilevel"/>
    <w:tmpl w:val="A2062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72847"/>
    <w:multiLevelType w:val="hybridMultilevel"/>
    <w:tmpl w:val="3376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B68CE"/>
    <w:multiLevelType w:val="hybridMultilevel"/>
    <w:tmpl w:val="CDA250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99"/>
    <w:rsid w:val="000B4B2A"/>
    <w:rsid w:val="00104699"/>
    <w:rsid w:val="001A4979"/>
    <w:rsid w:val="00255C48"/>
    <w:rsid w:val="00283190"/>
    <w:rsid w:val="00295DE5"/>
    <w:rsid w:val="002B6B8B"/>
    <w:rsid w:val="005C0764"/>
    <w:rsid w:val="00866B0A"/>
    <w:rsid w:val="009D3DB7"/>
    <w:rsid w:val="00A7561C"/>
    <w:rsid w:val="00BB1EAE"/>
    <w:rsid w:val="00E1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6E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23948" w:themeColor="text2" w:themeTint="E6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99"/>
    <w:unhideWhenUsed/>
    <w:qFormat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6CA800" w:themeColor="accent1"/>
      <w:sz w:val="32"/>
    </w:rPr>
  </w:style>
  <w:style w:type="paragraph" w:styleId="BlockText">
    <w:name w:val="Block Text"/>
    <w:basedOn w:val="Normal"/>
    <w:uiPriority w:val="99"/>
    <w:unhideWhenUsed/>
    <w:qFormat/>
    <w:pPr>
      <w:spacing w:after="380" w:line="326" w:lineRule="auto"/>
    </w:pPr>
    <w:rPr>
      <w:rFonts w:eastAsiaTheme="minorEastAsia"/>
      <w:iCs/>
      <w:sz w:val="28"/>
    </w:rPr>
  </w:style>
  <w:style w:type="paragraph" w:styleId="Quote">
    <w:name w:val="Quote"/>
    <w:basedOn w:val="Normal"/>
    <w:link w:val="QuoteChar"/>
    <w:uiPriority w:val="29"/>
    <w:qFormat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24"/>
      <w:szCs w:val="24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8" w:space="10" w:color="323948" w:themeColor="text2" w:themeTint="E6"/>
        <w:bottom w:val="single" w:sz="8" w:space="10" w:color="323948" w:themeColor="text2" w:themeTint="E6"/>
      </w:pBdr>
      <w:spacing w:after="240" w:line="312" w:lineRule="auto"/>
      <w:jc w:val="right"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iCs/>
      <w:sz w:val="28"/>
    </w:rPr>
  </w:style>
  <w:style w:type="paragraph" w:customStyle="1" w:styleId="Recipient">
    <w:name w:val="Recipient"/>
    <w:basedOn w:val="Normal"/>
    <w:uiPriority w:val="10"/>
    <w:qFormat/>
    <w:pPr>
      <w:spacing w:before="1760" w:after="0"/>
      <w:ind w:left="2880"/>
    </w:pPr>
    <w:rPr>
      <w:b/>
    </w:rPr>
  </w:style>
  <w:style w:type="paragraph" w:customStyle="1" w:styleId="Address">
    <w:name w:val="Address"/>
    <w:basedOn w:val="Normal"/>
    <w:uiPriority w:val="10"/>
    <w:qFormat/>
    <w:pPr>
      <w:ind w:left="2880"/>
      <w:contextualSpacing/>
    </w:pPr>
  </w:style>
  <w:style w:type="paragraph" w:customStyle="1" w:styleId="ContactInfo">
    <w:name w:val="Contact Info"/>
    <w:basedOn w:val="Normal"/>
    <w:uiPriority w:val="10"/>
    <w:qFormat/>
    <w:pPr>
      <w:contextualSpacing/>
    </w:pPr>
  </w:style>
  <w:style w:type="paragraph" w:customStyle="1" w:styleId="Company">
    <w:name w:val="Company"/>
    <w:basedOn w:val="Normal"/>
    <w:uiPriority w:val="10"/>
    <w:qFormat/>
    <w:pPr>
      <w:pBdr>
        <w:top w:val="single" w:sz="24" w:space="18" w:color="323948" w:themeColor="text2" w:themeTint="E6"/>
      </w:pBdr>
      <w:spacing w:after="0"/>
    </w:pPr>
    <w:rPr>
      <w:b/>
      <w:color w:val="6CA800" w:themeColor="accent1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Introduction">
    <w:name w:val="Introduction"/>
    <w:basedOn w:val="Normal"/>
    <w:link w:val="IntroductionChar"/>
    <w:uiPriority w:val="3"/>
    <w:qFormat/>
    <w:pPr>
      <w:spacing w:after="380" w:line="319" w:lineRule="auto"/>
    </w:pPr>
    <w:rPr>
      <w:sz w:val="28"/>
      <w:lang w:eastAsia="en-US"/>
    </w:rPr>
  </w:style>
  <w:style w:type="character" w:customStyle="1" w:styleId="IntroductionChar">
    <w:name w:val="Introduction Char"/>
    <w:basedOn w:val="DefaultParagraphFont"/>
    <w:link w:val="Introduction"/>
    <w:uiPriority w:val="3"/>
    <w:rPr>
      <w:sz w:val="28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9D3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764"/>
    <w:rPr>
      <w:color w:val="36C0C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0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3schools.com/howto/howto_js_filter_lists.asp" TargetMode="External"/><Relationship Id="rId12" Type="http://schemas.openxmlformats.org/officeDocument/2006/relationships/hyperlink" Target="http://www.w3schools.com/howto/howto_js_progressbar.asp" TargetMode="External"/><Relationship Id="rId13" Type="http://schemas.openxmlformats.org/officeDocument/2006/relationships/hyperlink" Target="http://www.w3schools.com/howto/howto_google_maps.asp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shwindsousa/Library/Containers/com.microsoft.Word/Data/Library/Caches/1033/TM10002088/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15"/>
    <w:rsid w:val="0034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3C2EC281FF1E49BFAB68FD458C2135">
    <w:name w:val="B83C2EC281FF1E49BFAB68FD458C2135"/>
  </w:style>
  <w:style w:type="paragraph" w:customStyle="1" w:styleId="39AA189E216A3D4CA23B7813E3F69BFA">
    <w:name w:val="39AA189E216A3D4CA23B7813E3F69BFA"/>
  </w:style>
  <w:style w:type="paragraph" w:customStyle="1" w:styleId="36443FD24F6DD745B1D66AA542E4DB7E">
    <w:name w:val="36443FD24F6DD745B1D66AA542E4DB7E"/>
  </w:style>
  <w:style w:type="paragraph" w:customStyle="1" w:styleId="B3FD47A434E90442BEDA7BFF97FBACA5">
    <w:name w:val="B3FD47A434E90442BEDA7BFF97FBACA5"/>
  </w:style>
  <w:style w:type="paragraph" w:customStyle="1" w:styleId="FD6E75B87C10B7498BC7DE35F24E6AB0">
    <w:name w:val="FD6E75B87C10B7498BC7DE35F24E6AB0"/>
  </w:style>
  <w:style w:type="paragraph" w:customStyle="1" w:styleId="95ABF3CDEF952F4AB406DA770BD69D28">
    <w:name w:val="95ABF3CDEF952F4AB406DA770BD69D28"/>
  </w:style>
  <w:style w:type="paragraph" w:customStyle="1" w:styleId="EA0CA5D5FFC81A4E9E1EB84382BC5C38">
    <w:name w:val="EA0CA5D5FFC81A4E9E1EB84382BC5C38"/>
  </w:style>
  <w:style w:type="paragraph" w:customStyle="1" w:styleId="C9C2F579E8411148877631F318916D7E">
    <w:name w:val="C9C2F579E8411148877631F318916D7E"/>
  </w:style>
  <w:style w:type="paragraph" w:customStyle="1" w:styleId="903E9AEE3F660F4B9B262BFAE22CE9E3">
    <w:name w:val="903E9AEE3F660F4B9B262BFAE22CE9E3"/>
  </w:style>
  <w:style w:type="paragraph" w:customStyle="1" w:styleId="482B15295AE3DD41B46BFDB913AFF273">
    <w:name w:val="482B15295AE3DD41B46BFDB913AFF273"/>
  </w:style>
  <w:style w:type="paragraph" w:customStyle="1" w:styleId="8E489516C1B06C41B0D80F92EDDED9BF">
    <w:name w:val="8E489516C1B06C41B0D80F92EDDED9BF"/>
  </w:style>
  <w:style w:type="paragraph" w:customStyle="1" w:styleId="C179C45D33410046A2917D6865C855B0">
    <w:name w:val="C179C45D33410046A2917D6865C855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CTQFD2CFPMXN-979-695</_dlc_DocId>
    <_dlc_DocIdUrl xmlns="498267d4-2a5a-4c72-99d3-cf7236a95ce8">
      <Url>https://msft.spoppe.com/teams/cpub/teams/Consumer/templates/_layouts/15/DocIdRedir.aspx?ID=CTQFD2CFPMXN-979-695</Url>
      <Description>CTQFD2CFPMXN-979-695</Description>
    </_dlc_DocIdUrl>
  </documentManagement>
</p:properties>
</file>

<file path=customXml/itemProps1.xml><?xml version="1.0" encoding="utf-8"?>
<ds:datastoreItem xmlns:ds="http://schemas.openxmlformats.org/officeDocument/2006/customXml" ds:itemID="{BC19B97D-CAC9-488B-AC81-BD3290136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286F4A-A27C-4F7B-A59E-9C2B8CF0F8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87D29E-76DE-4E45-A640-C5EEE9968B4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43DEB9F-FC0C-402E-832B-8D75170F9BB8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34</TotalTime>
  <Pages>2</Pages>
  <Words>240</Words>
  <Characters>1370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1: Create a HTML page, describing about yourself. </vt:lpstr>
      <vt:lpstr>2: Create a Servlet, describing about yourself. </vt:lpstr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Dsousa</dc:creator>
  <cp:keywords/>
  <dc:description/>
  <cp:lastModifiedBy>Ashwin Dsousa</cp:lastModifiedBy>
  <cp:revision>13</cp:revision>
  <cp:lastPrinted>2014-12-16T20:29:00Z</cp:lastPrinted>
  <dcterms:created xsi:type="dcterms:W3CDTF">2016-09-17T15:00:00Z</dcterms:created>
  <dcterms:modified xsi:type="dcterms:W3CDTF">2016-09-17T16:10:00Z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226a3654-a434-4e00-940f-10ffca04c7fd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TF10002064</vt:lpwstr>
  </property>
</Properties>
</file>