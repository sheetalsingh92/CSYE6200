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14B293" w14:textId="28618B02" w:rsidR="00CB2087" w:rsidRDefault="00F20790">
      <w:pPr>
        <w:pStyle w:val="BlockText"/>
      </w:pPr>
      <w:r>
        <w:rPr>
          <w:noProof/>
          <w:lang w:eastAsia="en-US"/>
        </w:rPr>
        <mc:AlternateContent>
          <mc:Choice Requires="wps">
            <w:drawing>
              <wp:anchor distT="0" distB="457200" distL="114300" distR="114300" simplePos="0" relativeHeight="251659264" behindDoc="0" locked="0" layoutInCell="1" allowOverlap="1" wp14:anchorId="08985863" wp14:editId="2E418F9E">
                <wp:simplePos x="0" y="0"/>
                <wp:positionH relativeFrom="margin">
                  <wp:posOffset>51435</wp:posOffset>
                </wp:positionH>
                <wp:positionV relativeFrom="page">
                  <wp:posOffset>2540</wp:posOffset>
                </wp:positionV>
                <wp:extent cx="5029200" cy="2286000"/>
                <wp:effectExtent l="0" t="0" r="0" b="0"/>
                <wp:wrapTopAndBottom/>
                <wp:docPr id="1" name="Rectangle 1" title="Masthead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0" cy="22860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6F57DD" w14:textId="5468639E" w:rsidR="001A4979" w:rsidRDefault="000C0EE0">
                            <w:pPr>
                              <w:pStyle w:val="Title"/>
                            </w:pPr>
                            <w:r>
                              <w:t>MVC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46304" tIns="228600" rIns="146304" bIns="9144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985863" id="Rectangle 1" o:spid="_x0000_s1026" alt="Title: Masthead" style="position:absolute;margin-left:4.05pt;margin-top:.2pt;width:396pt;height:180pt;z-index:251659264;visibility:visible;mso-wrap-style:square;mso-width-percent:1000;mso-height-percent:0;mso-wrap-distance-left:9pt;mso-wrap-distance-top:0;mso-wrap-distance-right:9pt;mso-wrap-distance-bottom:36pt;mso-position-horizontal:absolute;mso-position-horizontal-relative:margin;mso-position-vertical:absolute;mso-position-vertical-relative:page;mso-width-percent:1000;mso-height-percent:0;mso-width-relative:margin;mso-height-relative:margin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" fillcolor="#6ca800 [3204]" stroked="f" strokeweight="1pt">
                <v:textbox inset="11.52pt,18pt,11.52pt,7.2pt">
                  <w:txbxContent>
                    <w:p w14:paraId="4D6F57DD" w14:textId="5468639E" w:rsidR="001A4979" w:rsidRDefault="000C0EE0">
                      <w:pPr>
                        <w:pStyle w:val="Title"/>
                      </w:pPr>
                      <w:r>
                        <w:t>MVC</w:t>
                      </w:r>
                    </w:p>
                  </w:txbxContent>
                </v:textbox>
                <w10:wrap type="topAndBottom" anchorx="margin" anchory="page"/>
              </v:rect>
            </w:pict>
          </mc:Fallback>
        </mc:AlternateContent>
      </w:r>
      <w:r w:rsidR="002B6B8B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CBDC3E" wp14:editId="03CDA704">
                <wp:simplePos x="0" y="0"/>
                <wp:positionH relativeFrom="page">
                  <wp:posOffset>-63501</wp:posOffset>
                </wp:positionH>
                <wp:positionV relativeFrom="page">
                  <wp:posOffset>0</wp:posOffset>
                </wp:positionV>
                <wp:extent cx="2400935" cy="2286000"/>
                <wp:effectExtent l="0" t="0" r="12065" b="0"/>
                <wp:wrapSquare wrapText="bothSides"/>
                <wp:docPr id="2" name="Text Box 2" title="Volume and dat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935" cy="2286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0B25D8" w14:textId="3FE9E7BE" w:rsidR="001A4979" w:rsidRDefault="00104699">
                            <w:pPr>
                              <w:pStyle w:val="Subtitle"/>
                            </w:pPr>
                            <w:r>
                              <w:t xml:space="preserve">Assignment </w:t>
                            </w:r>
                            <w:r w:rsidR="000C0EE0"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0" tIns="228600" rIns="146304" bIns="9144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outside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CBDC3E"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7" type="#_x0000_t202" alt="Title: Volume and date" style="position:absolute;margin-left:-5pt;margin-top:0;width:189.05pt;height:180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outer-margin-area;mso-height-relative:margin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" fillcolor="white [3201]" stroked="f" strokeweight=".5pt">
                <v:textbox inset="36pt,18pt,11.52pt,7.2pt">
                  <w:txbxContent>
                    <w:p w14:paraId="1D0B25D8" w14:textId="3FE9E7BE" w:rsidR="001A4979" w:rsidRDefault="00104699">
                      <w:pPr>
                        <w:pStyle w:val="Subtitle"/>
                      </w:pPr>
                      <w:r>
                        <w:t xml:space="preserve">Assignment </w:t>
                      </w:r>
                      <w:r w:rsidR="000C0EE0">
                        <w:t>5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2B6B8B">
        <w:rPr>
          <w:noProof/>
          <w:lang w:eastAsia="en-US"/>
        </w:rPr>
        <mc:AlternateContent>
          <mc:Choice Requires="wps">
            <w:drawing>
              <wp:anchor distT="0" distB="0" distL="0" distR="0" simplePos="0" relativeHeight="251661312" behindDoc="0" locked="0" layoutInCell="1" allowOverlap="0" wp14:anchorId="6CE3E862" wp14:editId="7E56DB8D">
                <wp:simplePos x="142875" y="2628900"/>
                <wp:positionH relativeFrom="page">
                  <wp:align>left</wp:align>
                </wp:positionH>
                <wp:positionV relativeFrom="page">
                  <wp:posOffset>2743200</wp:posOffset>
                </wp:positionV>
                <wp:extent cx="457200" cy="3324860"/>
                <wp:effectExtent l="0" t="0" r="0" b="0"/>
                <wp:wrapSquare wrapText="bothSides"/>
                <wp:docPr id="3" name="Text Box 3" title="Side b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324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71CD5A" w14:textId="348EF684" w:rsidR="001A4979" w:rsidRDefault="00104699" w:rsidP="00104699">
                            <w:pPr>
                              <w:pStyle w:val="Quote"/>
                              <w:ind w:left="-360"/>
                              <w:jc w:val="left"/>
                            </w:pPr>
                            <w:r>
                              <w:t>D</w:t>
                            </w:r>
                            <w:r w:rsidR="00715702">
                              <w:t>ue Date: Oct 03</w:t>
                            </w:r>
                            <w:r>
                              <w:t>, 4:00pm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0" tIns="0" rIns="146304" bIns="22860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outsideMargin">
                  <wp14:pctWidth>100000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E3E862" id="Text Box 3" o:spid="_x0000_s1028" type="#_x0000_t202" alt="Title: Side bar" style="position:absolute;margin-left:0;margin-top:3in;width:36pt;height:261.8pt;z-index:251661312;visibility:visible;mso-wrap-style:square;mso-width-percent:1000;mso-height-percent:0;mso-wrap-distance-left:0;mso-wrap-distance-top:0;mso-wrap-distance-right:0;mso-wrap-distance-bottom:0;mso-position-horizontal:left;mso-position-horizontal-relative:page;mso-position-vertical:absolute;mso-position-vertical-relative:page;mso-width-percent:1000;mso-height-percent:0;mso-width-relative:outer-margin-area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" o:allowoverlap="f" fillcolor="white [3201]" stroked="f" strokeweight=".5pt">
                <v:textbox style="mso-fit-shape-to-text:t" inset="36pt,0,11.52pt,18pt">
                  <w:txbxContent>
                    <w:p w14:paraId="3571CD5A" w14:textId="348EF684" w:rsidR="001A4979" w:rsidRDefault="00104699" w:rsidP="00104699">
                      <w:pPr>
                        <w:pStyle w:val="Quote"/>
                        <w:ind w:left="-360"/>
                        <w:jc w:val="left"/>
                      </w:pPr>
                      <w:r>
                        <w:t>D</w:t>
                      </w:r>
                      <w:r w:rsidR="00715702">
                        <w:t>ue Date: Oct 03</w:t>
                      </w:r>
                      <w:r>
                        <w:t>, 4:00pm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CB2087">
        <w:t xml:space="preserve"> </w:t>
      </w:r>
      <w:r w:rsidR="00715702">
        <w:t xml:space="preserve">Learn how </w:t>
      </w:r>
      <w:r w:rsidR="009F529C">
        <w:t xml:space="preserve">to create </w:t>
      </w:r>
      <w:r w:rsidR="000C0EE0">
        <w:t xml:space="preserve">an MVC style application. </w:t>
      </w:r>
    </w:p>
    <w:p w14:paraId="3E7640B1" w14:textId="5D229C94" w:rsidR="009B312C" w:rsidRDefault="000C0EE0" w:rsidP="009B312C">
      <w:pPr>
        <w:pStyle w:val="Heading1"/>
        <w:numPr>
          <w:ilvl w:val="0"/>
          <w:numId w:val="9"/>
        </w:numPr>
        <w:ind w:left="0" w:firstLine="0"/>
      </w:pPr>
      <w:r>
        <w:t>Create</w:t>
      </w:r>
      <w:r w:rsidR="005861C3">
        <w:t xml:space="preserve"> a</w:t>
      </w:r>
      <w:r>
        <w:t xml:space="preserve"> </w:t>
      </w:r>
      <w:r w:rsidR="005861C3">
        <w:t>MVC</w:t>
      </w:r>
      <w:r>
        <w:t xml:space="preserve"> application where user logins </w:t>
      </w:r>
      <w:r w:rsidR="00CC2BDB">
        <w:t xml:space="preserve">in and </w:t>
      </w:r>
      <w:r w:rsidR="005861C3">
        <w:t xml:space="preserve">is guided to </w:t>
      </w:r>
      <w:r w:rsidR="00CC2BDB">
        <w:t>c</w:t>
      </w:r>
      <w:r w:rsidR="005861C3">
        <w:t>apture different section of a r</w:t>
      </w:r>
      <w:r w:rsidR="007F525C">
        <w:t>es</w:t>
      </w:r>
      <w:r w:rsidR="00950BD8">
        <w:t>ume</w:t>
      </w:r>
      <w:r w:rsidR="000E3BAF">
        <w:t xml:space="preserve"> in </w:t>
      </w:r>
      <w:r w:rsidR="005861C3">
        <w:t>navigation style format</w:t>
      </w:r>
      <w:r w:rsidR="000E3BAF">
        <w:t xml:space="preserve"> </w:t>
      </w:r>
      <w:r w:rsidR="00CF0F9E">
        <w:t xml:space="preserve">&amp; </w:t>
      </w:r>
      <w:r w:rsidR="000E3BAF">
        <w:t>Disp</w:t>
      </w:r>
      <w:r w:rsidR="005861C3">
        <w:t>lay information on Single page.</w:t>
      </w:r>
    </w:p>
    <w:p w14:paraId="6109082D" w14:textId="644BA7FD" w:rsidR="003F5AD4" w:rsidRDefault="00142D75" w:rsidP="003F5AD4">
      <w:r>
        <w:t>Note: Wherever (</w:t>
      </w:r>
      <w:r w:rsidRPr="00CB0F58">
        <w:rPr>
          <w:i/>
        </w:rPr>
        <w:t>additional</w:t>
      </w:r>
      <w:r>
        <w:t xml:space="preserve">) is </w:t>
      </w:r>
      <w:r w:rsidR="00CB0F58">
        <w:t>mentioned,</w:t>
      </w:r>
      <w:r>
        <w:t xml:space="preserve"> its optional. </w:t>
      </w:r>
    </w:p>
    <w:p w14:paraId="48ABA1B9" w14:textId="4927C573" w:rsidR="004B4154" w:rsidRPr="003F5AD4" w:rsidRDefault="004B4154" w:rsidP="003F5AD4">
      <w:r>
        <w:t xml:space="preserve">Also review </w:t>
      </w:r>
      <w:r w:rsidR="008E71B2" w:rsidRPr="008E71B2">
        <w:t>SessionManagement</w:t>
      </w:r>
      <w:r w:rsidR="008E71B2">
        <w:t xml:space="preserve">.zip (Attached a new ZIP) </w:t>
      </w:r>
    </w:p>
    <w:p w14:paraId="002A6981" w14:textId="3D39FA23" w:rsidR="003F5AD4" w:rsidRDefault="003F5AD4" w:rsidP="003F5AD4">
      <w:pPr>
        <w:pStyle w:val="Heading2"/>
      </w:pPr>
      <w:r>
        <w:t>User Case:</w:t>
      </w:r>
    </w:p>
    <w:p w14:paraId="564AAB5D" w14:textId="43C3344D" w:rsidR="00034A29" w:rsidRDefault="00034A29" w:rsidP="003F5AD4">
      <w:pPr>
        <w:pStyle w:val="ListParagraph"/>
        <w:numPr>
          <w:ilvl w:val="0"/>
          <w:numId w:val="12"/>
        </w:numPr>
      </w:pPr>
      <w:r>
        <w:t xml:space="preserve">User will login into the application, </w:t>
      </w:r>
      <w:r w:rsidR="00594CCD">
        <w:t xml:space="preserve">based on username and password </w:t>
      </w:r>
      <w:r w:rsidR="0037580E">
        <w:t>combination.</w:t>
      </w:r>
    </w:p>
    <w:p w14:paraId="4173AD09" w14:textId="77777777" w:rsidR="0037580E" w:rsidRDefault="0037580E" w:rsidP="0037580E">
      <w:pPr>
        <w:pStyle w:val="ListParagraph"/>
        <w:numPr>
          <w:ilvl w:val="1"/>
          <w:numId w:val="12"/>
        </w:numPr>
      </w:pPr>
      <w:r>
        <w:t>username and password combination should be stored at application level.</w:t>
      </w:r>
    </w:p>
    <w:p w14:paraId="14017CE7" w14:textId="1E13A055" w:rsidR="0037580E" w:rsidRDefault="0037580E" w:rsidP="0037580E">
      <w:pPr>
        <w:ind w:left="720"/>
      </w:pPr>
      <w:r>
        <w:t xml:space="preserve">Note: You can create a </w:t>
      </w:r>
      <w:r w:rsidR="00142D75">
        <w:t>Registration page that will store the username and password in the application scope. (</w:t>
      </w:r>
      <w:r w:rsidR="00142D75" w:rsidRPr="00CB0F58">
        <w:rPr>
          <w:i/>
        </w:rPr>
        <w:t>Additional</w:t>
      </w:r>
      <w:r w:rsidR="00142D75">
        <w:t xml:space="preserve">) </w:t>
      </w:r>
      <w:r>
        <w:t xml:space="preserve"> </w:t>
      </w:r>
    </w:p>
    <w:p w14:paraId="10C87042" w14:textId="2E875211" w:rsidR="003A7A09" w:rsidRDefault="003A7A09" w:rsidP="003A7A09">
      <w:pPr>
        <w:pStyle w:val="ListParagraph"/>
        <w:numPr>
          <w:ilvl w:val="0"/>
          <w:numId w:val="12"/>
        </w:numPr>
      </w:pPr>
      <w:r>
        <w:t>Controller would receive the request. Based on the state and button action (Hint: Submit button name) the controller will navigate</w:t>
      </w:r>
      <w:r w:rsidR="0073546B">
        <w:t xml:space="preserve"> to th</w:t>
      </w:r>
      <w:r w:rsidR="00082B0F">
        <w:t>e corresponding servlet which calls the JSP.</w:t>
      </w:r>
    </w:p>
    <w:p w14:paraId="09DDC9CB" w14:textId="77777777" w:rsidR="003A7A09" w:rsidRDefault="003A7A09" w:rsidP="00082B0F">
      <w:pPr>
        <w:pStyle w:val="ListParagraph"/>
        <w:ind w:left="1440"/>
      </w:pPr>
    </w:p>
    <w:p w14:paraId="5B7E1284" w14:textId="41D7BCC1" w:rsidR="003F5AD4" w:rsidRDefault="004B4154" w:rsidP="004B4154">
      <w:pPr>
        <w:pStyle w:val="ListParagraph"/>
        <w:numPr>
          <w:ilvl w:val="0"/>
          <w:numId w:val="12"/>
        </w:numPr>
      </w:pPr>
      <w:r>
        <w:t xml:space="preserve">The application, will navigate between </w:t>
      </w:r>
    </w:p>
    <w:p w14:paraId="0E9936A9" w14:textId="0C71194D" w:rsidR="003F5AD4" w:rsidRDefault="003F5AD4" w:rsidP="003F5AD4">
      <w:pPr>
        <w:pStyle w:val="ListParagraph"/>
        <w:numPr>
          <w:ilvl w:val="2"/>
          <w:numId w:val="12"/>
        </w:numPr>
        <w:ind w:left="1440"/>
      </w:pPr>
      <w:r>
        <w:t xml:space="preserve">Lines about yourself. </w:t>
      </w:r>
    </w:p>
    <w:p w14:paraId="7AC3C867" w14:textId="69E459A4" w:rsidR="003F5AD4" w:rsidRDefault="003F5AD4" w:rsidP="003F5AD4">
      <w:pPr>
        <w:pStyle w:val="ListParagraph"/>
        <w:numPr>
          <w:ilvl w:val="2"/>
          <w:numId w:val="12"/>
        </w:numPr>
        <w:ind w:left="1440"/>
      </w:pPr>
      <w:r>
        <w:t xml:space="preserve">Education Information (college name , GPA  and other information in independent input fields) </w:t>
      </w:r>
    </w:p>
    <w:p w14:paraId="53F9B902" w14:textId="3D1B86E1" w:rsidR="003F5AD4" w:rsidRDefault="003F5AD4" w:rsidP="003F5AD4">
      <w:pPr>
        <w:pStyle w:val="ListParagraph"/>
        <w:numPr>
          <w:ilvl w:val="2"/>
          <w:numId w:val="12"/>
        </w:numPr>
        <w:ind w:left="1440"/>
      </w:pPr>
      <w:r>
        <w:t xml:space="preserve">Skills you want to capture. </w:t>
      </w:r>
      <w:r w:rsidR="004B4154">
        <w:t>(</w:t>
      </w:r>
      <w:r>
        <w:t>Ask user to i</w:t>
      </w:r>
      <w:r w:rsidR="004B4154">
        <w:t>nput skills based on out of 10)</w:t>
      </w:r>
    </w:p>
    <w:p w14:paraId="0166786A" w14:textId="53262A50" w:rsidR="004B4154" w:rsidRDefault="004B4154" w:rsidP="004B4154">
      <w:pPr>
        <w:ind w:left="720"/>
      </w:pPr>
      <w:r>
        <w:t xml:space="preserve">Note: You can add other JSP pages </w:t>
      </w:r>
      <w:r>
        <w:t>(</w:t>
      </w:r>
      <w:r w:rsidRPr="00CB0F58">
        <w:rPr>
          <w:i/>
        </w:rPr>
        <w:t>Additional</w:t>
      </w:r>
      <w:r>
        <w:t xml:space="preserve">)  </w:t>
      </w:r>
    </w:p>
    <w:p w14:paraId="7A32148E" w14:textId="6EF5CE55" w:rsidR="004B4154" w:rsidRDefault="003F5AD4" w:rsidP="004E0748">
      <w:pPr>
        <w:ind w:left="360"/>
      </w:pPr>
      <w:r>
        <w:t>No</w:t>
      </w:r>
      <w:r w:rsidR="001577D4">
        <w:t xml:space="preserve">te: JavaScript / CSS now would be page specific. Since each input page is now split into different JSP pages. </w:t>
      </w:r>
      <w:r w:rsidR="00EC494A">
        <w:t xml:space="preserve"> </w:t>
      </w:r>
    </w:p>
    <w:p w14:paraId="5086DE3F" w14:textId="0FBAAA38" w:rsidR="003F5AD4" w:rsidRDefault="003F5AD4" w:rsidP="00125CDA">
      <w:pPr>
        <w:pStyle w:val="ListParagraph"/>
        <w:numPr>
          <w:ilvl w:val="0"/>
          <w:numId w:val="12"/>
        </w:numPr>
      </w:pPr>
      <w:r>
        <w:lastRenderedPageBreak/>
        <w:t>After the user hits submits</w:t>
      </w:r>
      <w:r w:rsidR="008E22F8">
        <w:t xml:space="preserve">, the controller would detect if action is SUBMIT and then call the Servlet to display the model information in a JSP. </w:t>
      </w:r>
      <w:r w:rsidR="00125CDA">
        <w:t xml:space="preserve">JSP can be broken down , which </w:t>
      </w:r>
      <w:r>
        <w:t xml:space="preserve">will INCLUDE multiple JSP, where each JSP is responsible to display a section of the resume. </w:t>
      </w:r>
    </w:p>
    <w:p w14:paraId="6C199D1C" w14:textId="251C45B9" w:rsidR="003F5AD4" w:rsidRDefault="004B4154" w:rsidP="003F5AD4">
      <w:r>
        <w:t xml:space="preserve">Note: All actions, should be via CONTROLLER. </w:t>
      </w:r>
    </w:p>
    <w:p w14:paraId="7FB0D074" w14:textId="315A3114" w:rsidR="003F5AD4" w:rsidRPr="003F5AD4" w:rsidRDefault="003F5AD4" w:rsidP="003F5AD4">
      <w:pPr>
        <w:pStyle w:val="Heading2"/>
      </w:pPr>
      <w:r w:rsidRPr="003F5AD4">
        <w:t>Architecture:</w:t>
      </w:r>
    </w:p>
    <w:p w14:paraId="280963A7" w14:textId="77777777" w:rsidR="003F5AD4" w:rsidRDefault="00EC12F7" w:rsidP="003F5AD4">
      <w:pPr>
        <w:pStyle w:val="ListParagraph"/>
        <w:numPr>
          <w:ilvl w:val="0"/>
          <w:numId w:val="15"/>
        </w:numPr>
      </w:pPr>
      <w:r>
        <w:t>Create an MVC style application.</w:t>
      </w:r>
    </w:p>
    <w:p w14:paraId="508A340E" w14:textId="77777777" w:rsidR="003F5AD4" w:rsidRDefault="003F5AD4" w:rsidP="003F5AD4">
      <w:pPr>
        <w:pStyle w:val="ListParagraph"/>
      </w:pPr>
    </w:p>
    <w:p w14:paraId="51FC3557" w14:textId="7D53B188" w:rsidR="00EC12F7" w:rsidRDefault="003F5AD4" w:rsidP="003F5AD4">
      <w:pPr>
        <w:pStyle w:val="ListParagraph"/>
        <w:numPr>
          <w:ilvl w:val="0"/>
          <w:numId w:val="15"/>
        </w:numPr>
      </w:pPr>
      <w:r w:rsidRPr="00507108">
        <w:rPr>
          <w:b/>
        </w:rPr>
        <w:t>C</w:t>
      </w:r>
      <w:r w:rsidR="00EC12F7" w:rsidRPr="00507108">
        <w:rPr>
          <w:b/>
        </w:rPr>
        <w:t>ontroller</w:t>
      </w:r>
      <w:r w:rsidR="00EC12F7">
        <w:t xml:space="preserve"> responsibility </w:t>
      </w:r>
      <w:r w:rsidR="00AC3C0F">
        <w:t>are</w:t>
      </w:r>
      <w:r w:rsidR="00EC12F7">
        <w:t xml:space="preserve">. </w:t>
      </w:r>
    </w:p>
    <w:p w14:paraId="34FA7667" w14:textId="31E4584F" w:rsidR="00EC12F7" w:rsidRDefault="00783837" w:rsidP="003F5AD4">
      <w:pPr>
        <w:pStyle w:val="ListParagraph"/>
        <w:numPr>
          <w:ilvl w:val="1"/>
          <w:numId w:val="15"/>
        </w:numPr>
      </w:pPr>
      <w:r>
        <w:t>Session</w:t>
      </w:r>
      <w:r>
        <w:t xml:space="preserve"> Validation </w:t>
      </w:r>
    </w:p>
    <w:p w14:paraId="7E75125E" w14:textId="7B9153ED" w:rsidR="00082B0F" w:rsidRDefault="005C0BA1" w:rsidP="00082B0F">
      <w:pPr>
        <w:pStyle w:val="ListParagraph"/>
        <w:numPr>
          <w:ilvl w:val="2"/>
          <w:numId w:val="15"/>
        </w:numPr>
      </w:pPr>
      <w:r>
        <w:t xml:space="preserve">If </w:t>
      </w:r>
      <w:r w:rsidR="004F5CB6">
        <w:t xml:space="preserve"> </w:t>
      </w:r>
      <w:r w:rsidR="00022614">
        <w:t>(</w:t>
      </w:r>
      <w:r>
        <w:t>session in</w:t>
      </w:r>
      <w:r w:rsidR="004E584B">
        <w:t xml:space="preserve">valid </w:t>
      </w:r>
      <w:r w:rsidR="00022614">
        <w:t>and/</w:t>
      </w:r>
      <w:r w:rsidR="004E584B">
        <w:t xml:space="preserve">or </w:t>
      </w:r>
      <w:r w:rsidR="00022614">
        <w:t>state</w:t>
      </w:r>
      <w:r w:rsidR="004E584B">
        <w:t xml:space="preserve"> </w:t>
      </w:r>
      <w:r>
        <w:t>does not exist</w:t>
      </w:r>
      <w:r w:rsidR="00022614">
        <w:t>) and (action</w:t>
      </w:r>
      <w:r w:rsidR="004F5CB6">
        <w:t xml:space="preserve"> is login</w:t>
      </w:r>
      <w:r w:rsidR="00022614">
        <w:t>)</w:t>
      </w:r>
      <w:r>
        <w:t>,</w:t>
      </w:r>
      <w:r w:rsidR="004F5CB6">
        <w:t xml:space="preserve"> the </w:t>
      </w:r>
      <w:r w:rsidR="004E584B">
        <w:t xml:space="preserve">controller </w:t>
      </w:r>
      <w:r w:rsidR="00082B0F">
        <w:t xml:space="preserve">will authenticate the user and based on the status of login will navigate to Dashboard or Login. </w:t>
      </w:r>
      <w:r w:rsidR="00082B0F" w:rsidRPr="00082B0F">
        <w:rPr>
          <w:b/>
        </w:rPr>
        <w:t>Note:</w:t>
      </w:r>
      <w:r w:rsidR="00082B0F">
        <w:t xml:space="preserve"> On success will create user object and state object. </w:t>
      </w:r>
    </w:p>
    <w:p w14:paraId="5095A792" w14:textId="77777777" w:rsidR="004F5CB6" w:rsidRDefault="004F5CB6" w:rsidP="004F5CB6">
      <w:pPr>
        <w:pStyle w:val="ListParagraph"/>
        <w:ind w:left="2160"/>
      </w:pPr>
    </w:p>
    <w:p w14:paraId="0D4C3117" w14:textId="2ED90037" w:rsidR="004F5CB6" w:rsidRDefault="004F5CB6" w:rsidP="004F5CB6">
      <w:pPr>
        <w:pStyle w:val="ListParagraph"/>
        <w:numPr>
          <w:ilvl w:val="2"/>
          <w:numId w:val="15"/>
        </w:numPr>
      </w:pPr>
      <w:r>
        <w:t xml:space="preserve">If  (session invalid and/or state does not exist) and (action is </w:t>
      </w:r>
      <w:r>
        <w:t xml:space="preserve">NOT </w:t>
      </w:r>
      <w:r>
        <w:t xml:space="preserve">login), </w:t>
      </w:r>
      <w:r>
        <w:t xml:space="preserve">then controller should  </w:t>
      </w:r>
      <w:r w:rsidR="005C0BA1">
        <w:t>evicting t</w:t>
      </w:r>
      <w:r>
        <w:t>he user out of the application.</w:t>
      </w:r>
    </w:p>
    <w:p w14:paraId="55EA0FCD" w14:textId="77777777" w:rsidR="00082B0F" w:rsidRDefault="00082B0F" w:rsidP="00D41281">
      <w:pPr>
        <w:spacing w:after="0"/>
      </w:pPr>
    </w:p>
    <w:p w14:paraId="2A4A9C37" w14:textId="10CB71D0" w:rsidR="001B346B" w:rsidRDefault="00EC12F7" w:rsidP="003F5AD4">
      <w:pPr>
        <w:pStyle w:val="ListParagraph"/>
        <w:numPr>
          <w:ilvl w:val="1"/>
          <w:numId w:val="15"/>
        </w:numPr>
      </w:pPr>
      <w:r>
        <w:t>Navigation</w:t>
      </w:r>
      <w:r w:rsidR="00783837">
        <w:t xml:space="preserve"> Control.</w:t>
      </w:r>
    </w:p>
    <w:p w14:paraId="6EE6D311" w14:textId="782BBEF9" w:rsidR="004E584B" w:rsidRDefault="004E584B" w:rsidP="003F5AD4">
      <w:pPr>
        <w:pStyle w:val="ListParagraph"/>
        <w:numPr>
          <w:ilvl w:val="2"/>
          <w:numId w:val="15"/>
        </w:numPr>
      </w:pPr>
      <w:r>
        <w:t>Based on the user current state(page) and the action(next/back/submit) the user would like to</w:t>
      </w:r>
      <w:r w:rsidR="005C0BA1">
        <w:t xml:space="preserve"> perform; the controller would navigate the user.</w:t>
      </w:r>
      <w:r>
        <w:t xml:space="preserve"> </w:t>
      </w:r>
      <w:r w:rsidR="0073546B">
        <w:tab/>
      </w:r>
    </w:p>
    <w:p w14:paraId="152B20CF" w14:textId="79320AE7" w:rsidR="0073546B" w:rsidRDefault="0073546B" w:rsidP="0073546B">
      <w:pPr>
        <w:ind w:firstLine="360"/>
      </w:pPr>
      <w:r w:rsidRPr="00477A0A">
        <w:rPr>
          <w:b/>
        </w:rPr>
        <w:t>Note</w:t>
      </w:r>
      <w:r>
        <w:t xml:space="preserve">: Current State and Action, </w:t>
      </w:r>
      <w:r w:rsidR="00477A0A">
        <w:t xml:space="preserve">both will decide the page to navigate. </w:t>
      </w:r>
    </w:p>
    <w:p w14:paraId="61074EB2" w14:textId="148BCA7A" w:rsidR="003F5AD4" w:rsidRDefault="003F5AD4" w:rsidP="003F5AD4">
      <w:pPr>
        <w:pStyle w:val="ListParagraph"/>
        <w:numPr>
          <w:ilvl w:val="0"/>
          <w:numId w:val="15"/>
        </w:numPr>
      </w:pPr>
      <w:r w:rsidRPr="00507108">
        <w:rPr>
          <w:b/>
        </w:rPr>
        <w:t>View</w:t>
      </w:r>
      <w:r>
        <w:t>, would be a JSP page, but is supported by a Servlet to help in getting the model for the view to display the information ( eg:  OrderServlet get the model may preprocess and forward request to  Order.jsp to display)</w:t>
      </w:r>
    </w:p>
    <w:p w14:paraId="51E3642A" w14:textId="77777777" w:rsidR="003F5AD4" w:rsidRDefault="003F5AD4" w:rsidP="003F5AD4">
      <w:pPr>
        <w:pStyle w:val="ListParagraph"/>
      </w:pPr>
    </w:p>
    <w:p w14:paraId="34E70962" w14:textId="3CD45157" w:rsidR="00A65146" w:rsidRDefault="003F5AD4" w:rsidP="00D41281">
      <w:pPr>
        <w:pStyle w:val="ListParagraph"/>
        <w:numPr>
          <w:ilvl w:val="0"/>
          <w:numId w:val="15"/>
        </w:numPr>
      </w:pPr>
      <w:r w:rsidRPr="00507108">
        <w:rPr>
          <w:b/>
        </w:rPr>
        <w:t>Model</w:t>
      </w:r>
      <w:r>
        <w:t xml:space="preserve">, this would </w:t>
      </w:r>
      <w:r w:rsidR="00321FB6">
        <w:t>represent the</w:t>
      </w:r>
      <w:r>
        <w:t xml:space="preserve"> information in POJO format to be displayed  </w:t>
      </w:r>
    </w:p>
    <w:p w14:paraId="384144E8" w14:textId="77777777" w:rsidR="00D41281" w:rsidRDefault="00D41281" w:rsidP="00D41281">
      <w:bookmarkStart w:id="0" w:name="_GoBack"/>
      <w:bookmarkEnd w:id="0"/>
    </w:p>
    <w:p w14:paraId="2D118EED" w14:textId="2F277326" w:rsidR="005C0764" w:rsidRDefault="00A7561C" w:rsidP="00DF46C6">
      <w:pPr>
        <w:pStyle w:val="Heading2"/>
        <w:ind w:left="360"/>
      </w:pPr>
      <w:r>
        <w:t>Note</w:t>
      </w:r>
    </w:p>
    <w:p w14:paraId="01265F07" w14:textId="48AA03EE" w:rsidR="00E14FCC" w:rsidRDefault="00E14FCC" w:rsidP="00DF46C6">
      <w:pPr>
        <w:pStyle w:val="ContactInfo"/>
        <w:numPr>
          <w:ilvl w:val="0"/>
          <w:numId w:val="3"/>
        </w:numPr>
        <w:ind w:left="1080"/>
      </w:pPr>
      <w:r w:rsidRPr="00A7561C">
        <w:rPr>
          <w:b/>
        </w:rPr>
        <w:t>No Late Submission</w:t>
      </w:r>
      <w:r>
        <w:t>.</w:t>
      </w:r>
    </w:p>
    <w:p w14:paraId="14C1B4A6" w14:textId="36ED4B2E" w:rsidR="00E14FCC" w:rsidRDefault="00E14FCC" w:rsidP="00DF46C6">
      <w:pPr>
        <w:pStyle w:val="ContactInfo"/>
        <w:numPr>
          <w:ilvl w:val="0"/>
          <w:numId w:val="3"/>
        </w:numPr>
        <w:ind w:left="1080"/>
      </w:pPr>
      <w:r w:rsidRPr="00E14FCC">
        <w:t xml:space="preserve">TA will only assist in Tomcat/Eclipse and </w:t>
      </w:r>
      <w:r w:rsidR="00AA0CDD">
        <w:t>JSP/</w:t>
      </w:r>
      <w:r w:rsidRPr="00E14FCC">
        <w:t>Servlet issues</w:t>
      </w:r>
      <w:r>
        <w:t>.</w:t>
      </w:r>
    </w:p>
    <w:p w14:paraId="35F28457" w14:textId="4E039ECE" w:rsidR="001A4979" w:rsidRDefault="00E14FCC" w:rsidP="00DF46C6">
      <w:pPr>
        <w:pStyle w:val="ContactInfo"/>
        <w:numPr>
          <w:ilvl w:val="0"/>
          <w:numId w:val="3"/>
        </w:numPr>
        <w:ind w:left="1080"/>
        <w:rPr>
          <w:b/>
        </w:rPr>
      </w:pPr>
      <w:r w:rsidRPr="00E14FCC">
        <w:rPr>
          <w:b/>
        </w:rPr>
        <w:t xml:space="preserve">Any Student found copying or assisting other students by sharing will receive an F grade. </w:t>
      </w:r>
      <w:r w:rsidR="002B6B8B" w:rsidRPr="00E14FCC">
        <w:rPr>
          <w:b/>
        </w:rPr>
        <w:t xml:space="preserve"> </w:t>
      </w:r>
    </w:p>
    <w:p w14:paraId="27445BDA" w14:textId="77777777" w:rsidR="00A7561C" w:rsidRPr="00E14FCC" w:rsidRDefault="00A7561C" w:rsidP="00A7561C">
      <w:pPr>
        <w:pStyle w:val="ContactInfo"/>
        <w:ind w:left="720"/>
        <w:rPr>
          <w:b/>
        </w:rPr>
      </w:pPr>
    </w:p>
    <w:sectPr w:rsidR="00A7561C" w:rsidRPr="00E14FCC">
      <w:headerReference w:type="default" r:id="rId11"/>
      <w:pgSz w:w="12240" w:h="15840"/>
      <w:pgMar w:top="1008" w:right="720" w:bottom="720" w:left="3600" w:header="432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424DD6" w14:textId="77777777" w:rsidR="00334C8C" w:rsidRDefault="00334C8C">
      <w:pPr>
        <w:spacing w:after="0" w:line="240" w:lineRule="auto"/>
      </w:pPr>
      <w:r>
        <w:separator/>
      </w:r>
    </w:p>
  </w:endnote>
  <w:endnote w:type="continuationSeparator" w:id="0">
    <w:p w14:paraId="0072BC8A" w14:textId="77777777" w:rsidR="00334C8C" w:rsidRDefault="00334C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8943B5" w14:textId="77777777" w:rsidR="00334C8C" w:rsidRDefault="00334C8C">
      <w:pPr>
        <w:spacing w:after="0" w:line="240" w:lineRule="auto"/>
      </w:pPr>
      <w:r>
        <w:separator/>
      </w:r>
    </w:p>
  </w:footnote>
  <w:footnote w:type="continuationSeparator" w:id="0">
    <w:p w14:paraId="415C808B" w14:textId="77777777" w:rsidR="00334C8C" w:rsidRDefault="00334C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7171608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BE03483" w14:textId="77777777" w:rsidR="001A4979" w:rsidRDefault="002B6B8B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4128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A6C5AD9"/>
    <w:multiLevelType w:val="hybridMultilevel"/>
    <w:tmpl w:val="DF8CA3A0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328B306F"/>
    <w:multiLevelType w:val="hybridMultilevel"/>
    <w:tmpl w:val="959C307A"/>
    <w:lvl w:ilvl="0" w:tplc="A0DA5E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F20A55"/>
    <w:multiLevelType w:val="hybridMultilevel"/>
    <w:tmpl w:val="7518A9E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683FF6"/>
    <w:multiLevelType w:val="hybridMultilevel"/>
    <w:tmpl w:val="2690C7B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03398B"/>
    <w:multiLevelType w:val="hybridMultilevel"/>
    <w:tmpl w:val="052CC66A"/>
    <w:lvl w:ilvl="0" w:tplc="D46CB04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7176DE5"/>
    <w:multiLevelType w:val="hybridMultilevel"/>
    <w:tmpl w:val="959C307A"/>
    <w:lvl w:ilvl="0" w:tplc="A0DA5E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D305DD4"/>
    <w:multiLevelType w:val="hybridMultilevel"/>
    <w:tmpl w:val="A2062F7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1F72847"/>
    <w:multiLevelType w:val="hybridMultilevel"/>
    <w:tmpl w:val="33768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2967DCD"/>
    <w:multiLevelType w:val="hybridMultilevel"/>
    <w:tmpl w:val="8C1468B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6960607"/>
    <w:multiLevelType w:val="hybridMultilevel"/>
    <w:tmpl w:val="758CDFB2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77539D2"/>
    <w:multiLevelType w:val="hybridMultilevel"/>
    <w:tmpl w:val="347AA78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9BC1CF3"/>
    <w:multiLevelType w:val="hybridMultilevel"/>
    <w:tmpl w:val="9A423E3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6D790647"/>
    <w:multiLevelType w:val="hybridMultilevel"/>
    <w:tmpl w:val="36887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1BB68CE"/>
    <w:multiLevelType w:val="hybridMultilevel"/>
    <w:tmpl w:val="CDA250B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14"/>
  </w:num>
  <w:num w:numId="5">
    <w:abstractNumId w:val="8"/>
  </w:num>
  <w:num w:numId="6">
    <w:abstractNumId w:val="5"/>
  </w:num>
  <w:num w:numId="7">
    <w:abstractNumId w:val="1"/>
  </w:num>
  <w:num w:numId="8">
    <w:abstractNumId w:val="13"/>
  </w:num>
  <w:num w:numId="9">
    <w:abstractNumId w:val="9"/>
  </w:num>
  <w:num w:numId="10">
    <w:abstractNumId w:val="10"/>
  </w:num>
  <w:num w:numId="11">
    <w:abstractNumId w:val="3"/>
  </w:num>
  <w:num w:numId="12">
    <w:abstractNumId w:val="6"/>
  </w:num>
  <w:num w:numId="13">
    <w:abstractNumId w:val="11"/>
  </w:num>
  <w:num w:numId="14">
    <w:abstractNumId w:val="12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ttachedTemplate r:id="rId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699"/>
    <w:rsid w:val="00022614"/>
    <w:rsid w:val="00034A29"/>
    <w:rsid w:val="00041917"/>
    <w:rsid w:val="00044249"/>
    <w:rsid w:val="00044D85"/>
    <w:rsid w:val="000608B5"/>
    <w:rsid w:val="00082B0F"/>
    <w:rsid w:val="000B258C"/>
    <w:rsid w:val="000B4B2A"/>
    <w:rsid w:val="000C0EE0"/>
    <w:rsid w:val="000C6261"/>
    <w:rsid w:val="000E3BAF"/>
    <w:rsid w:val="00104699"/>
    <w:rsid w:val="00125CDA"/>
    <w:rsid w:val="00142D75"/>
    <w:rsid w:val="001577D4"/>
    <w:rsid w:val="001779D8"/>
    <w:rsid w:val="00184CD7"/>
    <w:rsid w:val="001A4979"/>
    <w:rsid w:val="001B346B"/>
    <w:rsid w:val="001F16DE"/>
    <w:rsid w:val="00235E6F"/>
    <w:rsid w:val="00255C48"/>
    <w:rsid w:val="00283190"/>
    <w:rsid w:val="00295DE5"/>
    <w:rsid w:val="002A40DE"/>
    <w:rsid w:val="002B6B8B"/>
    <w:rsid w:val="002C3E70"/>
    <w:rsid w:val="00321FB6"/>
    <w:rsid w:val="00334C8C"/>
    <w:rsid w:val="0033717D"/>
    <w:rsid w:val="0037580E"/>
    <w:rsid w:val="00393DD3"/>
    <w:rsid w:val="003A7A09"/>
    <w:rsid w:val="003D2462"/>
    <w:rsid w:val="003F5AD4"/>
    <w:rsid w:val="00452BE2"/>
    <w:rsid w:val="00473319"/>
    <w:rsid w:val="00477A0A"/>
    <w:rsid w:val="00477DED"/>
    <w:rsid w:val="004A146C"/>
    <w:rsid w:val="004B4154"/>
    <w:rsid w:val="004E0748"/>
    <w:rsid w:val="004E584B"/>
    <w:rsid w:val="004F5CB6"/>
    <w:rsid w:val="00507108"/>
    <w:rsid w:val="00540234"/>
    <w:rsid w:val="00581585"/>
    <w:rsid w:val="005861C3"/>
    <w:rsid w:val="00594CCD"/>
    <w:rsid w:val="005A66AE"/>
    <w:rsid w:val="005B667B"/>
    <w:rsid w:val="005C0764"/>
    <w:rsid w:val="005C0BA1"/>
    <w:rsid w:val="005F59D6"/>
    <w:rsid w:val="0063700E"/>
    <w:rsid w:val="006540EC"/>
    <w:rsid w:val="00682834"/>
    <w:rsid w:val="006C12E4"/>
    <w:rsid w:val="006C357C"/>
    <w:rsid w:val="006C6D20"/>
    <w:rsid w:val="00715702"/>
    <w:rsid w:val="0073546B"/>
    <w:rsid w:val="00783837"/>
    <w:rsid w:val="007F525C"/>
    <w:rsid w:val="008054E0"/>
    <w:rsid w:val="008240AB"/>
    <w:rsid w:val="00847926"/>
    <w:rsid w:val="00866B0A"/>
    <w:rsid w:val="008E22F8"/>
    <w:rsid w:val="008E71B2"/>
    <w:rsid w:val="009266EA"/>
    <w:rsid w:val="009303C7"/>
    <w:rsid w:val="00950BD8"/>
    <w:rsid w:val="009A10AA"/>
    <w:rsid w:val="009B312C"/>
    <w:rsid w:val="009D35CB"/>
    <w:rsid w:val="009D3DB7"/>
    <w:rsid w:val="009F529C"/>
    <w:rsid w:val="00A36FDF"/>
    <w:rsid w:val="00A40076"/>
    <w:rsid w:val="00A65146"/>
    <w:rsid w:val="00A7561C"/>
    <w:rsid w:val="00AA0CDD"/>
    <w:rsid w:val="00AC3C0F"/>
    <w:rsid w:val="00AD41FA"/>
    <w:rsid w:val="00B624B0"/>
    <w:rsid w:val="00B62A41"/>
    <w:rsid w:val="00B837BA"/>
    <w:rsid w:val="00BB1EAE"/>
    <w:rsid w:val="00CB0F58"/>
    <w:rsid w:val="00CB2087"/>
    <w:rsid w:val="00CC2BDB"/>
    <w:rsid w:val="00CC78D8"/>
    <w:rsid w:val="00CD78B4"/>
    <w:rsid w:val="00CF0F9E"/>
    <w:rsid w:val="00CF468A"/>
    <w:rsid w:val="00D069C8"/>
    <w:rsid w:val="00D41281"/>
    <w:rsid w:val="00D8739D"/>
    <w:rsid w:val="00D93438"/>
    <w:rsid w:val="00DA5E02"/>
    <w:rsid w:val="00DD5249"/>
    <w:rsid w:val="00DF46C6"/>
    <w:rsid w:val="00E14FCC"/>
    <w:rsid w:val="00E35D1F"/>
    <w:rsid w:val="00E54111"/>
    <w:rsid w:val="00E76D50"/>
    <w:rsid w:val="00E95DF3"/>
    <w:rsid w:val="00EC12F7"/>
    <w:rsid w:val="00EC494A"/>
    <w:rsid w:val="00ED6C13"/>
    <w:rsid w:val="00F20790"/>
    <w:rsid w:val="00F569FE"/>
    <w:rsid w:val="00F91517"/>
    <w:rsid w:val="00FB1568"/>
    <w:rsid w:val="00FF1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26E4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323948" w:themeColor="text2" w:themeTint="E6"/>
        <w:sz w:val="24"/>
        <w:szCs w:val="24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spacing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80" w:after="120"/>
      <w:outlineLvl w:val="0"/>
    </w:pPr>
    <w:rPr>
      <w:rFonts w:asciiTheme="majorHAnsi" w:eastAsiaTheme="majorEastAsia" w:hAnsiTheme="majorHAnsi" w:cstheme="majorBidi"/>
      <w:b/>
      <w:color w:val="6CA800" w:themeColor="accent1"/>
      <w:sz w:val="3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FFFFFF" w:themeColor="background1"/>
      <w:kern w:val="28"/>
      <w:sz w:val="78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FFFFFF" w:themeColor="background1"/>
      <w:kern w:val="28"/>
      <w:sz w:val="78"/>
      <w:szCs w:val="56"/>
    </w:rPr>
  </w:style>
  <w:style w:type="paragraph" w:styleId="Subtitle">
    <w:name w:val="Subtitle"/>
    <w:basedOn w:val="Normal"/>
    <w:link w:val="SubtitleChar"/>
    <w:uiPriority w:val="11"/>
    <w:qFormat/>
    <w:pPr>
      <w:numPr>
        <w:ilvl w:val="1"/>
      </w:numPr>
      <w:spacing w:after="0"/>
      <w:jc w:val="right"/>
    </w:pPr>
    <w:rPr>
      <w:rFonts w:eastAsiaTheme="minorEastAsia"/>
      <w:sz w:val="32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sz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Date">
    <w:name w:val="Date"/>
    <w:basedOn w:val="Normal"/>
    <w:link w:val="DateChar"/>
    <w:uiPriority w:val="99"/>
    <w:unhideWhenUsed/>
    <w:qFormat/>
    <w:pPr>
      <w:spacing w:after="40"/>
      <w:jc w:val="right"/>
    </w:pPr>
    <w:rPr>
      <w:b/>
      <w:color w:val="6CA800" w:themeColor="accent1"/>
      <w:sz w:val="32"/>
    </w:rPr>
  </w:style>
  <w:style w:type="character" w:customStyle="1" w:styleId="DateChar">
    <w:name w:val="Date Char"/>
    <w:basedOn w:val="DefaultParagraphFont"/>
    <w:link w:val="Date"/>
    <w:uiPriority w:val="99"/>
    <w:rPr>
      <w:b/>
      <w:color w:val="6CA800" w:themeColor="accent1"/>
      <w:sz w:val="32"/>
    </w:rPr>
  </w:style>
  <w:style w:type="paragraph" w:styleId="BlockText">
    <w:name w:val="Block Text"/>
    <w:basedOn w:val="Normal"/>
    <w:uiPriority w:val="99"/>
    <w:unhideWhenUsed/>
    <w:qFormat/>
    <w:pPr>
      <w:spacing w:after="380" w:line="326" w:lineRule="auto"/>
    </w:pPr>
    <w:rPr>
      <w:rFonts w:eastAsiaTheme="minorEastAsia"/>
      <w:iCs/>
      <w:sz w:val="28"/>
    </w:rPr>
  </w:style>
  <w:style w:type="paragraph" w:styleId="Quote">
    <w:name w:val="Quote"/>
    <w:basedOn w:val="Normal"/>
    <w:link w:val="QuoteChar"/>
    <w:uiPriority w:val="29"/>
    <w:qFormat/>
    <w:pPr>
      <w:pBdr>
        <w:top w:val="single" w:sz="8" w:space="10" w:color="auto"/>
        <w:bottom w:val="single" w:sz="8" w:space="10" w:color="auto"/>
      </w:pBdr>
      <w:spacing w:after="240" w:line="312" w:lineRule="auto"/>
      <w:jc w:val="right"/>
    </w:pPr>
    <w:rPr>
      <w:i/>
      <w:iCs/>
      <w:sz w:val="28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6CA800" w:themeColor="accent1"/>
      <w:sz w:val="3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sz w:val="24"/>
      <w:szCs w:val="24"/>
    </w:rPr>
  </w:style>
  <w:style w:type="paragraph" w:styleId="IntenseQuote">
    <w:name w:val="Intense Quote"/>
    <w:basedOn w:val="Normal"/>
    <w:link w:val="IntenseQuoteChar"/>
    <w:uiPriority w:val="30"/>
    <w:qFormat/>
    <w:pPr>
      <w:pBdr>
        <w:top w:val="single" w:sz="8" w:space="10" w:color="323948" w:themeColor="text2" w:themeTint="E6"/>
        <w:bottom w:val="single" w:sz="8" w:space="10" w:color="323948" w:themeColor="text2" w:themeTint="E6"/>
      </w:pBdr>
      <w:spacing w:after="240" w:line="312" w:lineRule="auto"/>
      <w:jc w:val="right"/>
    </w:pPr>
    <w:rPr>
      <w:b/>
      <w:i/>
      <w:iCs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iCs/>
      <w:sz w:val="28"/>
    </w:rPr>
  </w:style>
  <w:style w:type="paragraph" w:customStyle="1" w:styleId="Recipient">
    <w:name w:val="Recipient"/>
    <w:basedOn w:val="Normal"/>
    <w:uiPriority w:val="10"/>
    <w:qFormat/>
    <w:pPr>
      <w:spacing w:before="1760" w:after="0"/>
      <w:ind w:left="2880"/>
    </w:pPr>
    <w:rPr>
      <w:b/>
    </w:rPr>
  </w:style>
  <w:style w:type="paragraph" w:customStyle="1" w:styleId="Address">
    <w:name w:val="Address"/>
    <w:basedOn w:val="Normal"/>
    <w:uiPriority w:val="10"/>
    <w:qFormat/>
    <w:pPr>
      <w:ind w:left="2880"/>
      <w:contextualSpacing/>
    </w:pPr>
  </w:style>
  <w:style w:type="paragraph" w:customStyle="1" w:styleId="ContactInfo">
    <w:name w:val="Contact Info"/>
    <w:basedOn w:val="Normal"/>
    <w:uiPriority w:val="10"/>
    <w:qFormat/>
    <w:pPr>
      <w:contextualSpacing/>
    </w:pPr>
  </w:style>
  <w:style w:type="paragraph" w:customStyle="1" w:styleId="Company">
    <w:name w:val="Company"/>
    <w:basedOn w:val="Normal"/>
    <w:uiPriority w:val="10"/>
    <w:qFormat/>
    <w:pPr>
      <w:pBdr>
        <w:top w:val="single" w:sz="24" w:space="18" w:color="323948" w:themeColor="text2" w:themeTint="E6"/>
      </w:pBdr>
      <w:spacing w:after="0"/>
    </w:pPr>
    <w:rPr>
      <w:b/>
      <w:color w:val="6CA800" w:themeColor="accent1"/>
      <w:sz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customStyle="1" w:styleId="Introduction">
    <w:name w:val="Introduction"/>
    <w:basedOn w:val="Normal"/>
    <w:link w:val="IntroductionChar"/>
    <w:uiPriority w:val="3"/>
    <w:qFormat/>
    <w:pPr>
      <w:spacing w:after="380" w:line="319" w:lineRule="auto"/>
    </w:pPr>
    <w:rPr>
      <w:sz w:val="28"/>
      <w:lang w:eastAsia="en-US"/>
    </w:rPr>
  </w:style>
  <w:style w:type="character" w:customStyle="1" w:styleId="IntroductionChar">
    <w:name w:val="Introduction Char"/>
    <w:basedOn w:val="DefaultParagraphFont"/>
    <w:link w:val="Introduction"/>
    <w:uiPriority w:val="3"/>
    <w:rPr>
      <w:sz w:val="28"/>
      <w:lang w:eastAsia="en-US"/>
    </w:rPr>
  </w:style>
  <w:style w:type="paragraph" w:styleId="ListParagraph">
    <w:name w:val="List Paragraph"/>
    <w:basedOn w:val="Normal"/>
    <w:uiPriority w:val="34"/>
    <w:unhideWhenUsed/>
    <w:qFormat/>
    <w:rsid w:val="009D3DB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C0764"/>
    <w:rPr>
      <w:color w:val="36C0CA" w:themeColor="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20790"/>
    <w:pPr>
      <w:spacing w:after="0" w:line="240" w:lineRule="auto"/>
    </w:pPr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20790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224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03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9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2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ashwindsousa/Library/Containers/com.microsoft.Word/Data/Library/Caches/1033/TM10002088/Newsletter.dotx" TargetMode="External"/></Relationships>
</file>

<file path=word/theme/theme1.xml><?xml version="1.0" encoding="utf-8"?>
<a:theme xmlns:a="http://schemas.openxmlformats.org/drawingml/2006/main" name="Office Theme">
  <a:themeElements>
    <a:clrScheme name="Custom 14">
      <a:dk1>
        <a:sysClr val="windowText" lastClr="000000"/>
      </a:dk1>
      <a:lt1>
        <a:sysClr val="window" lastClr="FFFFFF"/>
      </a:lt1>
      <a:dk2>
        <a:srgbClr val="212630"/>
      </a:dk2>
      <a:lt2>
        <a:srgbClr val="F6F6F7"/>
      </a:lt2>
      <a:accent1>
        <a:srgbClr val="6CA800"/>
      </a:accent1>
      <a:accent2>
        <a:srgbClr val="E4D238"/>
      </a:accent2>
      <a:accent3>
        <a:srgbClr val="36C0CA"/>
      </a:accent3>
      <a:accent4>
        <a:srgbClr val="E25D52"/>
      </a:accent4>
      <a:accent5>
        <a:srgbClr val="E8993C"/>
      </a:accent5>
      <a:accent6>
        <a:srgbClr val="91669C"/>
      </a:accent6>
      <a:hlink>
        <a:srgbClr val="36C0CA"/>
      </a:hlink>
      <a:folHlink>
        <a:srgbClr val="91669C"/>
      </a:folHlink>
    </a:clrScheme>
    <a:fontScheme name="Times New Roman">
      <a:maj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2E2E405031D74DB051ADDB3D34E572" ma:contentTypeVersion="5" ma:contentTypeDescription="Create a new document." ma:contentTypeScope="" ma:versionID="e0009f9404bcb9590f313d2c358460f1">
  <xsd:schema xmlns:xsd="http://www.w3.org/2001/XMLSchema" xmlns:xs="http://www.w3.org/2001/XMLSchema" xmlns:p="http://schemas.microsoft.com/office/2006/metadata/properties" xmlns:ns2="498267d4-2a5a-4c72-99d3-cf7236a95ce8" targetNamespace="http://schemas.microsoft.com/office/2006/metadata/properties" ma:root="true" ma:fieldsID="06e76fce95f74677884cb27b0c6533f2" ns2:_="">
    <xsd:import namespace="498267d4-2a5a-4c72-99d3-cf7236a95ce8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8267d4-2a5a-4c72-99d3-cf7236a95ce8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2" nillable="true" ma:displayName="Sharing Hint Hash" ma:internalName="SharingHintHash" ma:readOnly="true">
      <xsd:simpleType>
        <xsd:restriction base="dms:Text"/>
      </xsd:simple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98267d4-2a5a-4c72-99d3-cf7236a95ce8">CTQFD2CFPMXN-979-695</_dlc_DocId>
    <_dlc_DocIdUrl xmlns="498267d4-2a5a-4c72-99d3-cf7236a95ce8">
      <Url>https://msft.spoppe.com/teams/cpub/teams/Consumer/templates/_layouts/15/DocIdRedir.aspx?ID=CTQFD2CFPMXN-979-695</Url>
      <Description>CTQFD2CFPMXN-979-695</Description>
    </_dlc_DocIdUrl>
  </documentManagement>
</p:properties>
</file>

<file path=customXml/itemProps1.xml><?xml version="1.0" encoding="utf-8"?>
<ds:datastoreItem xmlns:ds="http://schemas.openxmlformats.org/officeDocument/2006/customXml" ds:itemID="{BC19B97D-CAC9-488B-AC81-BD32901363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8267d4-2a5a-4c72-99d3-cf7236a95c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A286F4A-A27C-4F7B-A59E-9C2B8CF0F88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987D29E-76DE-4E45-A640-C5EEE9968B47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143DEB9F-FC0C-402E-832B-8D75170F9BB8}">
  <ds:schemaRefs>
    <ds:schemaRef ds:uri="http://schemas.microsoft.com/office/2006/metadata/properties"/>
    <ds:schemaRef ds:uri="http://schemas.microsoft.com/office/infopath/2007/PartnerControls"/>
    <ds:schemaRef ds:uri="498267d4-2a5a-4c72-99d3-cf7236a95ce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Newsletter.dotx</Template>
  <TotalTime>273</TotalTime>
  <Pages>2</Pages>
  <Words>406</Words>
  <Characters>2315</Characters>
  <Application>Microsoft Macintosh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Create a MVC application where user logins in and is guided to capture different</vt:lpstr>
      <vt:lpstr>    User Case:</vt:lpstr>
      <vt:lpstr>    Architecture:</vt:lpstr>
      <vt:lpstr>    Note</vt:lpstr>
    </vt:vector>
  </TitlesOfParts>
  <Company/>
  <LinksUpToDate>false</LinksUpToDate>
  <CharactersWithSpaces>2716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 Dsousa</dc:creator>
  <cp:keywords/>
  <dc:description/>
  <cp:lastModifiedBy>Ashwin Dsousa</cp:lastModifiedBy>
  <cp:revision>25</cp:revision>
  <cp:lastPrinted>2014-12-16T20:29:00Z</cp:lastPrinted>
  <dcterms:created xsi:type="dcterms:W3CDTF">2016-10-01T14:46:00Z</dcterms:created>
  <dcterms:modified xsi:type="dcterms:W3CDTF">2016-10-15T18:58:00Z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226a3654-a434-4e00-940f-10ffca04c7fd</vt:lpwstr>
  </property>
  <property fmtid="{D5CDD505-2E9C-101B-9397-08002B2CF9AE}" pid="3" name="ContentTypeId">
    <vt:lpwstr>0x010100012E2E405031D74DB051ADDB3D34E572</vt:lpwstr>
  </property>
  <property fmtid="{D5CDD505-2E9C-101B-9397-08002B2CF9AE}" pid="4" name="AssetID">
    <vt:lpwstr>TF10002064</vt:lpwstr>
  </property>
</Properties>
</file>