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B293" w14:textId="31B0EDBB" w:rsidR="00CB2087" w:rsidRDefault="00F2731F" w:rsidP="00F2731F">
      <w:pPr>
        <w:pStyle w:val="Introduction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6CE3E862" wp14:editId="7DA9246B">
                <wp:simplePos x="0" y="0"/>
                <wp:positionH relativeFrom="page">
                  <wp:posOffset>51435</wp:posOffset>
                </wp:positionH>
                <wp:positionV relativeFrom="page">
                  <wp:posOffset>2743200</wp:posOffset>
                </wp:positionV>
                <wp:extent cx="2286000" cy="1198245"/>
                <wp:effectExtent l="0" t="0" r="0" b="0"/>
                <wp:wrapSquare wrapText="bothSides"/>
                <wp:docPr id="3" name="Text Box 3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CD5A" w14:textId="68FD3E30" w:rsidR="001A4979" w:rsidRDefault="00104699" w:rsidP="00104699">
                            <w:pPr>
                              <w:pStyle w:val="Quote"/>
                              <w:ind w:left="-360"/>
                              <w:jc w:val="left"/>
                            </w:pPr>
                            <w:r>
                              <w:t>D</w:t>
                            </w:r>
                            <w:r w:rsidR="00715702">
                              <w:t xml:space="preserve">ue Date: </w:t>
                            </w:r>
                            <w:r w:rsidR="00F2731F">
                              <w:t>Nov</w:t>
                            </w:r>
                            <w:r w:rsidR="00715702">
                              <w:t xml:space="preserve"> </w:t>
                            </w:r>
                            <w:r w:rsidR="0063496A">
                              <w:t>11</w:t>
                            </w:r>
                            <w:r>
                              <w:t xml:space="preserve">, </w:t>
                            </w:r>
                            <w:r w:rsidR="0063496A">
                              <w:t>11</w:t>
                            </w:r>
                            <w:r>
                              <w:t>:</w:t>
                            </w:r>
                            <w:r w:rsidR="0063496A">
                              <w:t>59</w:t>
                            </w:r>
                            <w:bookmarkStart w:id="0" w:name="_GoBack"/>
                            <w:bookmarkEnd w:id="0"/>
                            <w:r w:rsidR="0063496A">
                              <w:t xml:space="preserve"> </w:t>
                            </w:r>
                            <w: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3E86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alt="Title: Side bar" style="position:absolute;margin-left:4.05pt;margin-top:3in;width:180pt;height:94.3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outer-margin-area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" o:allowoverlap="f" fillcolor="white [3201]" stroked="f" strokeweight=".5pt">
                <v:textbox style="mso-fit-shape-to-text:t" inset="36pt,0,11.52pt,18pt">
                  <w:txbxContent>
                    <w:p w14:paraId="3571CD5A" w14:textId="68FD3E30" w:rsidR="001A4979" w:rsidRDefault="00104699" w:rsidP="00104699">
                      <w:pPr>
                        <w:pStyle w:val="Quote"/>
                        <w:ind w:left="-360"/>
                        <w:jc w:val="left"/>
                      </w:pPr>
                      <w:r>
                        <w:t>D</w:t>
                      </w:r>
                      <w:r w:rsidR="00715702">
                        <w:t xml:space="preserve">ue Date: </w:t>
                      </w:r>
                      <w:r w:rsidR="00F2731F">
                        <w:t>Nov</w:t>
                      </w:r>
                      <w:r w:rsidR="00715702">
                        <w:t xml:space="preserve"> </w:t>
                      </w:r>
                      <w:r w:rsidR="0063496A">
                        <w:t>11</w:t>
                      </w:r>
                      <w:r>
                        <w:t xml:space="preserve">, </w:t>
                      </w:r>
                      <w:r w:rsidR="0063496A">
                        <w:t>11</w:t>
                      </w:r>
                      <w:r>
                        <w:t>:</w:t>
                      </w:r>
                      <w:r w:rsidR="0063496A">
                        <w:t>59</w:t>
                      </w:r>
                      <w:bookmarkStart w:id="1" w:name="_GoBack"/>
                      <w:bookmarkEnd w:id="1"/>
                      <w:r w:rsidR="0063496A">
                        <w:t xml:space="preserve"> </w:t>
                      </w:r>
                      <w:r>
                        <w:t>pm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20790">
        <w:rPr>
          <w:noProof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08985863" wp14:editId="2E418F9E">
                <wp:simplePos x="0" y="0"/>
                <wp:positionH relativeFrom="margin">
                  <wp:posOffset>51435</wp:posOffset>
                </wp:positionH>
                <wp:positionV relativeFrom="page">
                  <wp:posOffset>2540</wp:posOffset>
                </wp:positionV>
                <wp:extent cx="5029200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57DD" w14:textId="35DED90D" w:rsidR="001A4979" w:rsidRDefault="00392B91">
                            <w:pPr>
                              <w:pStyle w:val="Title"/>
                            </w:pPr>
                            <w: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5863" id="Rectangle 1" o:spid="_x0000_s1027" alt="Title: Masthead" style="position:absolute;margin-left:4.05pt;margin-top:.2pt;width:396pt;height:180pt;z-index:251659264;visibility:visible;mso-wrap-style:square;mso-width-percent:100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" fillcolor="#6ca800 [3204]" stroked="f" strokeweight="1pt">
                <v:textbox inset="11.52pt,18pt,11.52pt,7.2pt">
                  <w:txbxContent>
                    <w:p w14:paraId="4D6F57DD" w14:textId="35DED90D" w:rsidR="001A4979" w:rsidRDefault="00392B91">
                      <w:pPr>
                        <w:pStyle w:val="Title"/>
                      </w:pPr>
                      <w:r>
                        <w:t>Hibernate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2B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BDC3E" wp14:editId="53F6A423">
                <wp:simplePos x="0" y="0"/>
                <wp:positionH relativeFrom="page">
                  <wp:posOffset>-63501</wp:posOffset>
                </wp:positionH>
                <wp:positionV relativeFrom="page">
                  <wp:posOffset>0</wp:posOffset>
                </wp:positionV>
                <wp:extent cx="2400935" cy="2286000"/>
                <wp:effectExtent l="0" t="0" r="12065" b="0"/>
                <wp:wrapSquare wrapText="bothSides"/>
                <wp:docPr id="2" name="Text Box 2" title="Volume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25D8" w14:textId="74401555" w:rsidR="001A4979" w:rsidRDefault="00104699">
                            <w:pPr>
                              <w:pStyle w:val="Subtitle"/>
                            </w:pPr>
                            <w:r>
                              <w:t xml:space="preserve">Assignment </w:t>
                            </w:r>
                            <w:r w:rsidR="0063496A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DC3E" id="Text Box 2" o:spid="_x0000_s1028" type="#_x0000_t202" alt="Title: Volume and date" style="position:absolute;margin-left:-5pt;margin-top:0;width:189.0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outer-margin-area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" fillcolor="white [3201]" stroked="f" strokeweight=".5pt">
                <v:textbox inset="36pt,18pt,11.52pt,7.2pt">
                  <w:txbxContent>
                    <w:p w14:paraId="1D0B25D8" w14:textId="74401555" w:rsidR="001A4979" w:rsidRDefault="00104699">
                      <w:pPr>
                        <w:pStyle w:val="Subtitle"/>
                      </w:pPr>
                      <w:r>
                        <w:t xml:space="preserve">Assignment </w:t>
                      </w:r>
                      <w:r w:rsidR="0063496A">
                        <w:t>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B2087">
        <w:t xml:space="preserve"> </w:t>
      </w:r>
    </w:p>
    <w:p w14:paraId="3E7640B1" w14:textId="57548CE3" w:rsidR="009B312C" w:rsidRPr="00AB5A19" w:rsidRDefault="00392B91" w:rsidP="00AB5A19">
      <w:pPr>
        <w:pStyle w:val="Heading1"/>
        <w:ind w:left="90" w:hanging="90"/>
        <w:jc w:val="both"/>
        <w:rPr>
          <w:bCs/>
          <w:sz w:val="28"/>
          <w:szCs w:val="28"/>
        </w:rPr>
      </w:pPr>
      <w:r>
        <w:rPr>
          <w:sz w:val="28"/>
          <w:szCs w:val="28"/>
        </w:rPr>
        <w:t>Create a basic application to perform basic CRUD operation</w:t>
      </w:r>
      <w:r w:rsidR="00D64AEC" w:rsidRPr="00AB5A19">
        <w:rPr>
          <w:bCs/>
          <w:sz w:val="28"/>
          <w:szCs w:val="28"/>
        </w:rPr>
        <w:t>. </w:t>
      </w:r>
    </w:p>
    <w:p w14:paraId="002A6981" w14:textId="22AC6BAE" w:rsidR="003F5AD4" w:rsidRDefault="00F2731F" w:rsidP="003F5AD4">
      <w:pPr>
        <w:pStyle w:val="Heading2"/>
      </w:pPr>
      <w:r>
        <w:t>Feature List:</w:t>
      </w:r>
    </w:p>
    <w:p w14:paraId="74E4844F" w14:textId="6FE8C870" w:rsidR="00931E44" w:rsidRDefault="00F33D32" w:rsidP="00F2731F">
      <w:pPr>
        <w:pStyle w:val="ListParagraph"/>
        <w:numPr>
          <w:ilvl w:val="0"/>
          <w:numId w:val="16"/>
        </w:numPr>
      </w:pPr>
      <w:r>
        <w:t>User logs in valid values stored in the database. (Value stored in the database)</w:t>
      </w:r>
    </w:p>
    <w:p w14:paraId="7DB4CAE6" w14:textId="310CBA5D" w:rsidR="00931E44" w:rsidRPr="00001EB5" w:rsidRDefault="00931E44" w:rsidP="00F2731F">
      <w:pPr>
        <w:pStyle w:val="ListParagraph"/>
        <w:numPr>
          <w:ilvl w:val="0"/>
          <w:numId w:val="16"/>
        </w:numPr>
        <w:rPr>
          <w:b/>
        </w:rPr>
      </w:pPr>
      <w:r>
        <w:t>User can view and/or edit his existing resume.</w:t>
      </w:r>
      <w:r w:rsidR="00001EB5">
        <w:t xml:space="preserve"> </w:t>
      </w:r>
      <w:r w:rsidR="00001EB5" w:rsidRPr="00001EB5">
        <w:rPr>
          <w:b/>
        </w:rPr>
        <w:t>(View will load the dat</w:t>
      </w:r>
      <w:r w:rsidR="00001EB5">
        <w:rPr>
          <w:b/>
        </w:rPr>
        <w:t>a from the Database after logging</w:t>
      </w:r>
      <w:r w:rsidR="00001EB5" w:rsidRPr="00001EB5">
        <w:rPr>
          <w:b/>
        </w:rPr>
        <w:t>)</w:t>
      </w:r>
      <w:r w:rsidRPr="00001EB5">
        <w:rPr>
          <w:b/>
        </w:rPr>
        <w:t xml:space="preserve"> </w:t>
      </w:r>
    </w:p>
    <w:p w14:paraId="5164B4C7" w14:textId="50565C13" w:rsidR="00931E44" w:rsidRDefault="00931E44" w:rsidP="00F2731F">
      <w:pPr>
        <w:pStyle w:val="ListParagraph"/>
        <w:numPr>
          <w:ilvl w:val="0"/>
          <w:numId w:val="16"/>
        </w:numPr>
      </w:pPr>
      <w:r>
        <w:t>User should have the ability to save his progress. (</w:t>
      </w:r>
      <w:r w:rsidRPr="00F33D32">
        <w:rPr>
          <w:b/>
        </w:rPr>
        <w:t>Either at every step</w:t>
      </w:r>
      <w:r w:rsidR="00001EB5">
        <w:rPr>
          <w:b/>
        </w:rPr>
        <w:t xml:space="preserve"> or at the Final Step</w:t>
      </w:r>
      <w:r>
        <w:t xml:space="preserve">) </w:t>
      </w:r>
    </w:p>
    <w:p w14:paraId="10F7A50D" w14:textId="515FF51C" w:rsidR="00931E44" w:rsidRDefault="00931E44" w:rsidP="00931E44">
      <w:pPr>
        <w:pStyle w:val="ListParagraph"/>
      </w:pPr>
      <w:r>
        <w:t>Note: Save means pers</w:t>
      </w:r>
      <w:r w:rsidR="00F33D32">
        <w:t>isting the changes to database using HIBERNATE</w:t>
      </w:r>
    </w:p>
    <w:p w14:paraId="67F04730" w14:textId="4F916A2D" w:rsidR="00931E44" w:rsidRDefault="00931E44" w:rsidP="00F2731F">
      <w:pPr>
        <w:pStyle w:val="ListParagraph"/>
        <w:numPr>
          <w:ilvl w:val="0"/>
          <w:numId w:val="16"/>
        </w:numPr>
      </w:pPr>
      <w:r>
        <w:t xml:space="preserve">Resume building should contain the following category. </w:t>
      </w:r>
    </w:p>
    <w:p w14:paraId="6B5A5AF0" w14:textId="045F8D25" w:rsidR="0006594E" w:rsidRDefault="0006594E" w:rsidP="00931E44">
      <w:pPr>
        <w:pStyle w:val="ListParagraph"/>
        <w:numPr>
          <w:ilvl w:val="1"/>
          <w:numId w:val="16"/>
        </w:numPr>
      </w:pPr>
      <w:r>
        <w:t>Lines About Yourself</w:t>
      </w:r>
    </w:p>
    <w:p w14:paraId="18A327FA" w14:textId="5891C5B3" w:rsidR="00931E44" w:rsidRDefault="0006594E" w:rsidP="00931E44">
      <w:pPr>
        <w:pStyle w:val="ListParagraph"/>
        <w:numPr>
          <w:ilvl w:val="1"/>
          <w:numId w:val="16"/>
        </w:numPr>
      </w:pPr>
      <w:r>
        <w:t>Location</w:t>
      </w:r>
    </w:p>
    <w:p w14:paraId="60B683E7" w14:textId="76F861E3" w:rsidR="0006594E" w:rsidRDefault="0006594E" w:rsidP="00931E44">
      <w:pPr>
        <w:pStyle w:val="ListParagraph"/>
        <w:numPr>
          <w:ilvl w:val="1"/>
          <w:numId w:val="16"/>
        </w:numPr>
      </w:pPr>
      <w:r>
        <w:t>Education Info</w:t>
      </w:r>
    </w:p>
    <w:p w14:paraId="5A358C42" w14:textId="02617016" w:rsidR="004F46F2" w:rsidRDefault="0006594E" w:rsidP="0063496A">
      <w:pPr>
        <w:pStyle w:val="ListParagraph"/>
        <w:numPr>
          <w:ilvl w:val="1"/>
          <w:numId w:val="16"/>
        </w:numPr>
      </w:pPr>
      <w:r>
        <w:t>Academic Project</w:t>
      </w:r>
    </w:p>
    <w:p w14:paraId="1AFA34DF" w14:textId="77777777" w:rsidR="00F33D32" w:rsidRDefault="003F5AD4" w:rsidP="00F33D32">
      <w:pPr>
        <w:pStyle w:val="Heading2"/>
        <w:rPr>
          <w:rFonts w:asciiTheme="minorHAnsi" w:eastAsiaTheme="minorHAnsi" w:hAnsiTheme="minorHAnsi" w:cstheme="minorBidi"/>
          <w:b w:val="0"/>
          <w:szCs w:val="24"/>
        </w:rPr>
      </w:pPr>
      <w:r w:rsidRPr="003F5AD4">
        <w:t>Architecture:</w:t>
      </w:r>
      <w:r w:rsidR="00F33D32">
        <w:rPr>
          <w:rFonts w:asciiTheme="minorHAnsi" w:eastAsiaTheme="minorHAnsi" w:hAnsiTheme="minorHAnsi" w:cstheme="minorBidi"/>
          <w:b w:val="0"/>
          <w:szCs w:val="24"/>
        </w:rPr>
        <w:t xml:space="preserve"> </w:t>
      </w:r>
    </w:p>
    <w:p w14:paraId="508A340E" w14:textId="2CE0A21B" w:rsidR="003F5AD4" w:rsidRDefault="00F33D32" w:rsidP="00F33D32">
      <w:pPr>
        <w:pStyle w:val="Heading2"/>
        <w:numPr>
          <w:ilvl w:val="1"/>
          <w:numId w:val="15"/>
        </w:numPr>
      </w:pPr>
      <w:r>
        <w:rPr>
          <w:rFonts w:asciiTheme="minorHAnsi" w:eastAsiaTheme="minorHAnsi" w:hAnsiTheme="minorHAnsi" w:cstheme="minorBidi"/>
          <w:b w:val="0"/>
          <w:szCs w:val="24"/>
        </w:rPr>
        <w:t xml:space="preserve">Reuse any existing assignment for session management. </w:t>
      </w:r>
    </w:p>
    <w:p w14:paraId="55EA0FCD" w14:textId="08EAC9A3" w:rsidR="00082B0F" w:rsidRDefault="00F33D32" w:rsidP="000A34BD">
      <w:pPr>
        <w:pStyle w:val="ListParagraph"/>
        <w:numPr>
          <w:ilvl w:val="1"/>
          <w:numId w:val="15"/>
        </w:numPr>
      </w:pPr>
      <w:r>
        <w:t xml:space="preserve">Navigation can be </w:t>
      </w:r>
      <w:r w:rsidR="00001EB5">
        <w:t>basic, action is next servlet (</w:t>
      </w:r>
      <w:r>
        <w:t>MVC style is NOT Required</w:t>
      </w:r>
      <w:r w:rsidR="00EA4D1B">
        <w:t>, if present not an issue</w:t>
      </w:r>
      <w:r>
        <w:t xml:space="preserve">) </w:t>
      </w:r>
      <w:r w:rsidR="00783837">
        <w:t xml:space="preserve"> </w:t>
      </w:r>
    </w:p>
    <w:p w14:paraId="3C0FC505" w14:textId="42BF1C12" w:rsidR="0063496A" w:rsidRDefault="0063496A" w:rsidP="0063496A">
      <w:pPr>
        <w:spacing w:after="0" w:line="240" w:lineRule="auto"/>
      </w:pPr>
      <w:r>
        <w:t>Note:</w:t>
      </w:r>
    </w:p>
    <w:p w14:paraId="02227F7F" w14:textId="353A5466" w:rsidR="00541057" w:rsidRDefault="00F33D32" w:rsidP="0063496A">
      <w:pPr>
        <w:pStyle w:val="ListParagraph"/>
        <w:numPr>
          <w:ilvl w:val="0"/>
          <w:numId w:val="18"/>
        </w:numPr>
      </w:pPr>
      <w:r w:rsidRPr="00F33D32">
        <w:t>A</w:t>
      </w:r>
      <w:r>
        <w:t xml:space="preserve"> JSP </w:t>
      </w:r>
      <w:r w:rsidR="0063496A">
        <w:t>page,</w:t>
      </w:r>
      <w:r w:rsidR="00541057">
        <w:t xml:space="preserve"> </w:t>
      </w:r>
      <w:r w:rsidR="0063496A">
        <w:t>would be backed by Model POJO (</w:t>
      </w:r>
      <w:proofErr w:type="spellStart"/>
      <w:r w:rsidR="0063496A">
        <w:t>Eg</w:t>
      </w:r>
      <w:proofErr w:type="spellEnd"/>
      <w:r w:rsidR="0063496A">
        <w:t>.</w:t>
      </w:r>
      <w:r w:rsidR="00541057">
        <w:t xml:space="preserve">: If Skill </w:t>
      </w:r>
      <w:proofErr w:type="gramStart"/>
      <w:r w:rsidR="00541057">
        <w:t>has ,</w:t>
      </w:r>
      <w:proofErr w:type="gramEnd"/>
      <w:r w:rsidR="00541057">
        <w:t xml:space="preserve"> 5 different skill then then , should be a SkillModel.java) </w:t>
      </w:r>
    </w:p>
    <w:p w14:paraId="5FF21C04" w14:textId="787B07B9" w:rsidR="001F702F" w:rsidRDefault="00541057" w:rsidP="0063496A">
      <w:pPr>
        <w:pStyle w:val="ListParagraph"/>
        <w:numPr>
          <w:ilvl w:val="0"/>
          <w:numId w:val="18"/>
        </w:numPr>
      </w:pPr>
      <w:r>
        <w:t>Entity,</w:t>
      </w:r>
      <w:r w:rsidR="0063496A">
        <w:t xml:space="preserve"> would be the mapping of the database, would</w:t>
      </w:r>
      <w:r w:rsidR="00EA4D1B">
        <w:t xml:space="preserve"> be generated by Hibernate reverse engineering. </w:t>
      </w:r>
    </w:p>
    <w:p w14:paraId="22E4398C" w14:textId="77777777" w:rsidR="0063496A" w:rsidRPr="0063496A" w:rsidRDefault="0063496A" w:rsidP="0063496A">
      <w:pPr>
        <w:pStyle w:val="ListParagraph"/>
      </w:pPr>
    </w:p>
    <w:p w14:paraId="2D118EED" w14:textId="2F277326" w:rsidR="005C0764" w:rsidRDefault="00A7561C" w:rsidP="00DF46C6">
      <w:pPr>
        <w:pStyle w:val="Heading2"/>
        <w:ind w:left="360"/>
      </w:pPr>
      <w:r>
        <w:t>Note</w:t>
      </w:r>
    </w:p>
    <w:p w14:paraId="01265F07" w14:textId="48AA03E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A7561C">
        <w:rPr>
          <w:b/>
        </w:rPr>
        <w:t>No Late Submission</w:t>
      </w:r>
      <w:r>
        <w:t>.</w:t>
      </w:r>
    </w:p>
    <w:p w14:paraId="14C1B4A6" w14:textId="36ED4B2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E14FCC">
        <w:t xml:space="preserve">TA will only assist in Tomcat/Eclipse and </w:t>
      </w:r>
      <w:r w:rsidR="00AA0CDD">
        <w:t>JSP/</w:t>
      </w:r>
      <w:r w:rsidRPr="00E14FCC">
        <w:t>Servlet issues</w:t>
      </w:r>
      <w:r>
        <w:t>.</w:t>
      </w:r>
    </w:p>
    <w:p w14:paraId="27445BDA" w14:textId="027310ED" w:rsidR="00A7561C" w:rsidRPr="0063496A" w:rsidRDefault="00E14FCC" w:rsidP="0063496A">
      <w:pPr>
        <w:pStyle w:val="ContactInfo"/>
        <w:numPr>
          <w:ilvl w:val="0"/>
          <w:numId w:val="3"/>
        </w:numPr>
        <w:ind w:left="1080"/>
        <w:rPr>
          <w:b/>
        </w:rPr>
      </w:pPr>
      <w:r w:rsidRPr="00E14FCC">
        <w:rPr>
          <w:b/>
        </w:rPr>
        <w:t xml:space="preserve">Any Student found copying or assisting other students by sharing will receive an F grade. </w:t>
      </w:r>
      <w:r w:rsidR="002B6B8B" w:rsidRPr="00E14FCC">
        <w:rPr>
          <w:b/>
        </w:rPr>
        <w:t xml:space="preserve"> </w:t>
      </w:r>
    </w:p>
    <w:sectPr w:rsidR="00A7561C" w:rsidRPr="0063496A">
      <w:headerReference w:type="default" r:id="rId11"/>
      <w:pgSz w:w="12240" w:h="15840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68066" w14:textId="77777777" w:rsidR="00D01745" w:rsidRDefault="00D01745">
      <w:pPr>
        <w:spacing w:after="0" w:line="240" w:lineRule="auto"/>
      </w:pPr>
      <w:r>
        <w:separator/>
      </w:r>
    </w:p>
  </w:endnote>
  <w:endnote w:type="continuationSeparator" w:id="0">
    <w:p w14:paraId="198E9433" w14:textId="77777777" w:rsidR="00D01745" w:rsidRDefault="00D0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DC839" w14:textId="77777777" w:rsidR="00D01745" w:rsidRDefault="00D01745">
      <w:pPr>
        <w:spacing w:after="0" w:line="240" w:lineRule="auto"/>
      </w:pPr>
      <w:r>
        <w:separator/>
      </w:r>
    </w:p>
  </w:footnote>
  <w:footnote w:type="continuationSeparator" w:id="0">
    <w:p w14:paraId="03CC4EDF" w14:textId="77777777" w:rsidR="00D01745" w:rsidRDefault="00D0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03483" w14:textId="77777777" w:rsidR="001A4979" w:rsidRDefault="002B6B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A310CE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C5AD9"/>
    <w:multiLevelType w:val="hybridMultilevel"/>
    <w:tmpl w:val="DF8CA3A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28B306F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20A55"/>
    <w:multiLevelType w:val="hybridMultilevel"/>
    <w:tmpl w:val="7518A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83FF6"/>
    <w:multiLevelType w:val="hybridMultilevel"/>
    <w:tmpl w:val="2690C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3398B"/>
    <w:multiLevelType w:val="hybridMultilevel"/>
    <w:tmpl w:val="052CC66A"/>
    <w:lvl w:ilvl="0" w:tplc="D46CB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76DE5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968E5"/>
    <w:multiLevelType w:val="hybridMultilevel"/>
    <w:tmpl w:val="C436D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05DD4"/>
    <w:multiLevelType w:val="hybridMultilevel"/>
    <w:tmpl w:val="A2062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72847"/>
    <w:multiLevelType w:val="hybridMultilevel"/>
    <w:tmpl w:val="3376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67DCD"/>
    <w:multiLevelType w:val="hybridMultilevel"/>
    <w:tmpl w:val="8C146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60607"/>
    <w:multiLevelType w:val="hybridMultilevel"/>
    <w:tmpl w:val="758CDFB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7539D2"/>
    <w:multiLevelType w:val="hybridMultilevel"/>
    <w:tmpl w:val="347AA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BC1CF3"/>
    <w:multiLevelType w:val="hybridMultilevel"/>
    <w:tmpl w:val="9A423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790647"/>
    <w:multiLevelType w:val="hybridMultilevel"/>
    <w:tmpl w:val="3688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B68CE"/>
    <w:multiLevelType w:val="hybridMultilevel"/>
    <w:tmpl w:val="CDA25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B489A"/>
    <w:multiLevelType w:val="hybridMultilevel"/>
    <w:tmpl w:val="EFF40EE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6"/>
  </w:num>
  <w:num w:numId="5">
    <w:abstractNumId w:val="10"/>
  </w:num>
  <w:num w:numId="6">
    <w:abstractNumId w:val="6"/>
  </w:num>
  <w:num w:numId="7">
    <w:abstractNumId w:val="2"/>
  </w:num>
  <w:num w:numId="8">
    <w:abstractNumId w:val="15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3"/>
  </w:num>
  <w:num w:numId="16">
    <w:abstractNumId w:val="8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99"/>
    <w:rsid w:val="00001EB5"/>
    <w:rsid w:val="00022614"/>
    <w:rsid w:val="00034A29"/>
    <w:rsid w:val="00041917"/>
    <w:rsid w:val="00044249"/>
    <w:rsid w:val="00044D85"/>
    <w:rsid w:val="000608B5"/>
    <w:rsid w:val="0006594E"/>
    <w:rsid w:val="00082B0F"/>
    <w:rsid w:val="000A34BD"/>
    <w:rsid w:val="000B258C"/>
    <w:rsid w:val="000B4B2A"/>
    <w:rsid w:val="000C0EE0"/>
    <w:rsid w:val="000C6261"/>
    <w:rsid w:val="000E3BAF"/>
    <w:rsid w:val="00104699"/>
    <w:rsid w:val="00125CDA"/>
    <w:rsid w:val="00142D75"/>
    <w:rsid w:val="00142ED8"/>
    <w:rsid w:val="001577D4"/>
    <w:rsid w:val="001779D8"/>
    <w:rsid w:val="00184CD7"/>
    <w:rsid w:val="001A4979"/>
    <w:rsid w:val="001B346B"/>
    <w:rsid w:val="001F16DE"/>
    <w:rsid w:val="001F702F"/>
    <w:rsid w:val="00235E6F"/>
    <w:rsid w:val="00255C48"/>
    <w:rsid w:val="00283190"/>
    <w:rsid w:val="00295DE5"/>
    <w:rsid w:val="002A40DE"/>
    <w:rsid w:val="002B6B8B"/>
    <w:rsid w:val="002C3E70"/>
    <w:rsid w:val="002E4359"/>
    <w:rsid w:val="00321FB6"/>
    <w:rsid w:val="00334C8C"/>
    <w:rsid w:val="0033717D"/>
    <w:rsid w:val="003548FA"/>
    <w:rsid w:val="0037580E"/>
    <w:rsid w:val="00392B91"/>
    <w:rsid w:val="00393DD3"/>
    <w:rsid w:val="003A7A09"/>
    <w:rsid w:val="003D2462"/>
    <w:rsid w:val="003F5AD4"/>
    <w:rsid w:val="00452BE2"/>
    <w:rsid w:val="00473319"/>
    <w:rsid w:val="00477A0A"/>
    <w:rsid w:val="00477DED"/>
    <w:rsid w:val="004A146C"/>
    <w:rsid w:val="004B0EEF"/>
    <w:rsid w:val="004B4154"/>
    <w:rsid w:val="004E0748"/>
    <w:rsid w:val="004E584B"/>
    <w:rsid w:val="004F46F2"/>
    <w:rsid w:val="004F5CB6"/>
    <w:rsid w:val="00507108"/>
    <w:rsid w:val="00540234"/>
    <w:rsid w:val="00541057"/>
    <w:rsid w:val="00545E76"/>
    <w:rsid w:val="00581585"/>
    <w:rsid w:val="005851CB"/>
    <w:rsid w:val="005861C3"/>
    <w:rsid w:val="00594CCD"/>
    <w:rsid w:val="005A66AE"/>
    <w:rsid w:val="005B667B"/>
    <w:rsid w:val="005C0764"/>
    <w:rsid w:val="005C0BA1"/>
    <w:rsid w:val="005C4675"/>
    <w:rsid w:val="005F59D6"/>
    <w:rsid w:val="00607C4A"/>
    <w:rsid w:val="0063225A"/>
    <w:rsid w:val="0063496A"/>
    <w:rsid w:val="0063700E"/>
    <w:rsid w:val="006540EC"/>
    <w:rsid w:val="00682834"/>
    <w:rsid w:val="006C12E4"/>
    <w:rsid w:val="006C357C"/>
    <w:rsid w:val="006C6D20"/>
    <w:rsid w:val="006F7441"/>
    <w:rsid w:val="00715702"/>
    <w:rsid w:val="00723BA2"/>
    <w:rsid w:val="0073546B"/>
    <w:rsid w:val="00783837"/>
    <w:rsid w:val="00792D45"/>
    <w:rsid w:val="007F525C"/>
    <w:rsid w:val="008054E0"/>
    <w:rsid w:val="008240AB"/>
    <w:rsid w:val="00847926"/>
    <w:rsid w:val="00866B0A"/>
    <w:rsid w:val="008857CF"/>
    <w:rsid w:val="008E22F8"/>
    <w:rsid w:val="008E71B2"/>
    <w:rsid w:val="009266EA"/>
    <w:rsid w:val="009303C7"/>
    <w:rsid w:val="00931E44"/>
    <w:rsid w:val="00950BD8"/>
    <w:rsid w:val="009A10AA"/>
    <w:rsid w:val="009B312C"/>
    <w:rsid w:val="009D35CB"/>
    <w:rsid w:val="009D3DB7"/>
    <w:rsid w:val="009F529C"/>
    <w:rsid w:val="00A36FDF"/>
    <w:rsid w:val="00A40076"/>
    <w:rsid w:val="00A65146"/>
    <w:rsid w:val="00A7561C"/>
    <w:rsid w:val="00AA0CDD"/>
    <w:rsid w:val="00AA6427"/>
    <w:rsid w:val="00AB5A19"/>
    <w:rsid w:val="00AC3C0F"/>
    <w:rsid w:val="00AD41FA"/>
    <w:rsid w:val="00AE01E9"/>
    <w:rsid w:val="00B624B0"/>
    <w:rsid w:val="00B62A41"/>
    <w:rsid w:val="00B71714"/>
    <w:rsid w:val="00B837BA"/>
    <w:rsid w:val="00BB1EAE"/>
    <w:rsid w:val="00CB0F58"/>
    <w:rsid w:val="00CB2087"/>
    <w:rsid w:val="00CC2BDB"/>
    <w:rsid w:val="00CC78D8"/>
    <w:rsid w:val="00CD78B4"/>
    <w:rsid w:val="00CF0F9E"/>
    <w:rsid w:val="00CF468A"/>
    <w:rsid w:val="00D01745"/>
    <w:rsid w:val="00D069C8"/>
    <w:rsid w:val="00D41281"/>
    <w:rsid w:val="00D64AEC"/>
    <w:rsid w:val="00D708AF"/>
    <w:rsid w:val="00D70952"/>
    <w:rsid w:val="00D8739D"/>
    <w:rsid w:val="00D93438"/>
    <w:rsid w:val="00DA5E02"/>
    <w:rsid w:val="00DD5249"/>
    <w:rsid w:val="00DF46C6"/>
    <w:rsid w:val="00E14FCC"/>
    <w:rsid w:val="00E35D1F"/>
    <w:rsid w:val="00E41AB2"/>
    <w:rsid w:val="00E54111"/>
    <w:rsid w:val="00E76D50"/>
    <w:rsid w:val="00E95DF3"/>
    <w:rsid w:val="00EA4D1B"/>
    <w:rsid w:val="00EC12F7"/>
    <w:rsid w:val="00EC494A"/>
    <w:rsid w:val="00ED3FB2"/>
    <w:rsid w:val="00ED5B7A"/>
    <w:rsid w:val="00ED6C13"/>
    <w:rsid w:val="00F20790"/>
    <w:rsid w:val="00F2731F"/>
    <w:rsid w:val="00F33D32"/>
    <w:rsid w:val="00F569FE"/>
    <w:rsid w:val="00F91517"/>
    <w:rsid w:val="00FB1568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iCs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iCs/>
      <w:sz w:val="28"/>
    </w:rPr>
  </w:style>
  <w:style w:type="paragraph" w:customStyle="1" w:styleId="Recipient">
    <w:name w:val="Recipien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dress">
    <w:name w:val="Address"/>
    <w:basedOn w:val="Normal"/>
    <w:uiPriority w:val="10"/>
    <w:qFormat/>
    <w:pPr>
      <w:ind w:left="2880"/>
      <w:contextualSpacing/>
    </w:pPr>
  </w:style>
  <w:style w:type="paragraph" w:customStyle="1" w:styleId="ContactInfo">
    <w:name w:val="Contact Info"/>
    <w:basedOn w:val="Normal"/>
    <w:uiPriority w:val="10"/>
    <w:qFormat/>
    <w:pPr>
      <w:contextualSpacing/>
    </w:pPr>
  </w:style>
  <w:style w:type="paragraph" w:customStyle="1" w:styleId="Company">
    <w:name w:val="Company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Introduction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IntroductionChar">
    <w:name w:val="Introduction Char"/>
    <w:basedOn w:val="DefaultParagraphFont"/>
    <w:link w:val="Introduction"/>
    <w:uiPriority w:val="3"/>
    <w:rPr>
      <w:sz w:val="28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D3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764"/>
    <w:rPr>
      <w:color w:val="36C0CA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790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7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hwindsousa/Library/Containers/com.microsoft.Word/Data/Library/Caches/1033/TM10002088/Newsletter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42</TotalTime>
  <Pages>1</Pages>
  <Words>168</Words>
  <Characters>963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Create a basic application to perform basic CRUD operation. </vt:lpstr>
      <vt:lpstr>    Feature List:</vt:lpstr>
      <vt:lpstr>    Architecture: </vt:lpstr>
      <vt:lpstr>    Reuse any existing assignment for session management. </vt:lpstr>
      <vt:lpstr>    Note</vt:lpstr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Dsousa</dc:creator>
  <cp:keywords/>
  <dc:description/>
  <cp:lastModifiedBy>Ashwin Dsousa</cp:lastModifiedBy>
  <cp:revision>3</cp:revision>
  <cp:lastPrinted>2014-12-16T20:29:00Z</cp:lastPrinted>
  <dcterms:created xsi:type="dcterms:W3CDTF">2016-11-07T04:12:00Z</dcterms:created>
  <dcterms:modified xsi:type="dcterms:W3CDTF">2016-11-07T05:05:00Z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226a3654-a434-4e00-940f-10ffca04c7fd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TF10002064</vt:lpwstr>
  </property>
</Properties>
</file>